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B0BD" w14:textId="30876BED" w:rsidR="00434B11" w:rsidRPr="00784F4C" w:rsidRDefault="000C0050" w:rsidP="00434B11">
      <w:pPr>
        <w:pStyle w:val="Title"/>
        <w:rPr>
          <w:rFonts w:ascii="Verdana" w:hAnsi="Verdana"/>
          <w:color w:val="44546A" w:themeColor="text2"/>
          <w:sz w:val="72"/>
          <w:szCs w:val="72"/>
          <w:lang w:val="en-US"/>
        </w:rPr>
      </w:pPr>
      <w:r w:rsidRPr="00784F4C">
        <w:rPr>
          <w:color w:val="44546A" w:themeColor="text2"/>
          <w:sz w:val="72"/>
          <w:szCs w:val="72"/>
          <w:lang w:val="en-US"/>
        </w:rPr>
        <w:t xml:space="preserve">Arrays </w:t>
      </w:r>
      <w:r w:rsidRPr="00784F4C">
        <w:rPr>
          <w:color w:val="44546A" w:themeColor="text2"/>
          <w:sz w:val="72"/>
          <w:szCs w:val="72"/>
          <w:lang w:val="en"/>
        </w:rPr>
        <w:t>-</w:t>
      </w:r>
      <w:r w:rsidR="00434B11" w:rsidRPr="00784F4C">
        <w:rPr>
          <w:color w:val="44546A" w:themeColor="text2"/>
          <w:sz w:val="72"/>
          <w:szCs w:val="72"/>
          <w:lang w:val="en"/>
        </w:rPr>
        <w:t>Exercises</w:t>
      </w:r>
    </w:p>
    <w:sdt>
      <w:sdtPr>
        <w:rPr>
          <w:rFonts w:eastAsiaTheme="minorEastAsia"/>
          <w:color w:val="44546A" w:themeColor="text2"/>
          <w:sz w:val="21"/>
          <w:szCs w:val="21"/>
        </w:rPr>
        <w:id w:val="1477804928"/>
        <w:docPartObj>
          <w:docPartGallery w:val="Table of Content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p w14:paraId="4733AFFD" w14:textId="3E708D3B" w:rsidR="00784F4C" w:rsidRPr="00784F4C" w:rsidRDefault="00434B11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r w:rsidRPr="00784F4C">
            <w:rPr>
              <w:color w:val="44546A" w:themeColor="text2"/>
              <w:lang w:val="en"/>
            </w:rPr>
            <w:fldChar w:fldCharType="begin"/>
          </w:r>
          <w:r w:rsidRPr="00784F4C">
            <w:rPr>
              <w:color w:val="44546A" w:themeColor="text2"/>
              <w:lang w:val="en"/>
            </w:rPr>
            <w:instrText xml:space="preserve"> TOC \o "1-3" \h \z \u </w:instrText>
          </w:r>
          <w:r w:rsidRPr="00784F4C">
            <w:rPr>
              <w:color w:val="44546A" w:themeColor="text2"/>
              <w:lang w:val="en"/>
            </w:rPr>
            <w:fldChar w:fldCharType="separate"/>
          </w:r>
          <w:hyperlink w:anchor="_Toc145349104" w:history="1"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1.</w:t>
            </w:r>
            <w:r w:rsidR="00784F4C"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="00784F4C" w:rsidRPr="00784F4C">
              <w:rPr>
                <w:rStyle w:val="Hyperlink"/>
                <w:noProof/>
                <w:color w:val="44546A" w:themeColor="text2"/>
                <w:lang w:val="en"/>
              </w:rPr>
              <w:t>Sum First and Last Array Element</w:t>
            </w:r>
            <w:r w:rsidR="00784F4C" w:rsidRPr="00784F4C">
              <w:rPr>
                <w:noProof/>
                <w:webHidden/>
                <w:color w:val="44546A" w:themeColor="text2"/>
              </w:rPr>
              <w:tab/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="00784F4C" w:rsidRPr="00784F4C">
              <w:rPr>
                <w:noProof/>
                <w:webHidden/>
                <w:color w:val="44546A" w:themeColor="text2"/>
              </w:rPr>
              <w:instrText xml:space="preserve"> PAGEREF _Toc145349104 \h </w:instrText>
            </w:r>
            <w:r w:rsidR="00784F4C" w:rsidRPr="00784F4C">
              <w:rPr>
                <w:noProof/>
                <w:webHidden/>
                <w:color w:val="44546A" w:themeColor="text2"/>
              </w:rPr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="00784F4C" w:rsidRPr="00784F4C">
              <w:rPr>
                <w:noProof/>
                <w:webHidden/>
                <w:color w:val="44546A" w:themeColor="text2"/>
              </w:rPr>
              <w:t>1</w:t>
            </w:r>
            <w:r w:rsidR="00784F4C"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24F35D7F" w14:textId="4DD0434B" w:rsidR="00784F4C" w:rsidRPr="00784F4C" w:rsidRDefault="00784F4C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9105" w:history="1">
            <w:r w:rsidRPr="00784F4C">
              <w:rPr>
                <w:rStyle w:val="Hyperlink"/>
                <w:noProof/>
                <w:color w:val="44546A" w:themeColor="text2"/>
                <w:lang w:val="en"/>
              </w:rPr>
              <w:t>2.</w:t>
            </w:r>
            <w:r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784F4C">
              <w:rPr>
                <w:rStyle w:val="Hyperlink"/>
                <w:noProof/>
                <w:color w:val="44546A" w:themeColor="text2"/>
                <w:lang w:val="en"/>
              </w:rPr>
              <w:t>Day of Week</w:t>
            </w:r>
            <w:r w:rsidRPr="00784F4C">
              <w:rPr>
                <w:noProof/>
                <w:webHidden/>
                <w:color w:val="44546A" w:themeColor="text2"/>
              </w:rPr>
              <w:tab/>
            </w:r>
            <w:r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Pr="00784F4C">
              <w:rPr>
                <w:noProof/>
                <w:webHidden/>
                <w:color w:val="44546A" w:themeColor="text2"/>
              </w:rPr>
              <w:instrText xml:space="preserve"> PAGEREF _Toc145349105 \h </w:instrText>
            </w:r>
            <w:r w:rsidRPr="00784F4C">
              <w:rPr>
                <w:noProof/>
                <w:webHidden/>
                <w:color w:val="44546A" w:themeColor="text2"/>
              </w:rPr>
            </w:r>
            <w:r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Pr="00784F4C">
              <w:rPr>
                <w:noProof/>
                <w:webHidden/>
                <w:color w:val="44546A" w:themeColor="text2"/>
              </w:rPr>
              <w:t>2</w:t>
            </w:r>
            <w:r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275689C9" w14:textId="4BB4B334" w:rsidR="00784F4C" w:rsidRPr="00784F4C" w:rsidRDefault="00784F4C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9106" w:history="1">
            <w:r w:rsidRPr="00784F4C">
              <w:rPr>
                <w:rStyle w:val="Hyperlink"/>
                <w:noProof/>
                <w:color w:val="44546A" w:themeColor="text2"/>
                <w:lang w:val="en"/>
              </w:rPr>
              <w:t>3.</w:t>
            </w:r>
            <w:r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784F4C">
              <w:rPr>
                <w:rStyle w:val="Hyperlink"/>
                <w:noProof/>
                <w:color w:val="44546A" w:themeColor="text2"/>
                <w:lang w:val="en"/>
              </w:rPr>
              <w:t>Reverse an Array of Numbers</w:t>
            </w:r>
            <w:r w:rsidRPr="00784F4C">
              <w:rPr>
                <w:noProof/>
                <w:webHidden/>
                <w:color w:val="44546A" w:themeColor="text2"/>
              </w:rPr>
              <w:tab/>
            </w:r>
            <w:r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Pr="00784F4C">
              <w:rPr>
                <w:noProof/>
                <w:webHidden/>
                <w:color w:val="44546A" w:themeColor="text2"/>
              </w:rPr>
              <w:instrText xml:space="preserve"> PAGEREF _Toc145349106 \h </w:instrText>
            </w:r>
            <w:r w:rsidRPr="00784F4C">
              <w:rPr>
                <w:noProof/>
                <w:webHidden/>
                <w:color w:val="44546A" w:themeColor="text2"/>
              </w:rPr>
            </w:r>
            <w:r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Pr="00784F4C">
              <w:rPr>
                <w:noProof/>
                <w:webHidden/>
                <w:color w:val="44546A" w:themeColor="text2"/>
              </w:rPr>
              <w:t>2</w:t>
            </w:r>
            <w:r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3DF0A3C9" w14:textId="6B07420A" w:rsidR="00784F4C" w:rsidRPr="00784F4C" w:rsidRDefault="00784F4C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9107" w:history="1">
            <w:r w:rsidRPr="00784F4C">
              <w:rPr>
                <w:rStyle w:val="Hyperlink"/>
                <w:noProof/>
                <w:color w:val="44546A" w:themeColor="text2"/>
                <w:lang w:val="en"/>
              </w:rPr>
              <w:t>4.</w:t>
            </w:r>
            <w:r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784F4C">
              <w:rPr>
                <w:rStyle w:val="Hyperlink"/>
                <w:noProof/>
                <w:color w:val="44546A" w:themeColor="text2"/>
                <w:lang w:val="en"/>
              </w:rPr>
              <w:t>Reverse an Array of Strings</w:t>
            </w:r>
            <w:r w:rsidRPr="00784F4C">
              <w:rPr>
                <w:noProof/>
                <w:webHidden/>
                <w:color w:val="44546A" w:themeColor="text2"/>
              </w:rPr>
              <w:tab/>
            </w:r>
            <w:r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Pr="00784F4C">
              <w:rPr>
                <w:noProof/>
                <w:webHidden/>
                <w:color w:val="44546A" w:themeColor="text2"/>
              </w:rPr>
              <w:instrText xml:space="preserve"> PAGEREF _Toc145349107 \h </w:instrText>
            </w:r>
            <w:r w:rsidRPr="00784F4C">
              <w:rPr>
                <w:noProof/>
                <w:webHidden/>
                <w:color w:val="44546A" w:themeColor="text2"/>
              </w:rPr>
            </w:r>
            <w:r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Pr="00784F4C">
              <w:rPr>
                <w:noProof/>
                <w:webHidden/>
                <w:color w:val="44546A" w:themeColor="text2"/>
              </w:rPr>
              <w:t>2</w:t>
            </w:r>
            <w:r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53C81F99" w14:textId="6E8097BE" w:rsidR="00784F4C" w:rsidRPr="00784F4C" w:rsidRDefault="00784F4C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9108" w:history="1">
            <w:r w:rsidRPr="00784F4C">
              <w:rPr>
                <w:rStyle w:val="Hyperlink"/>
                <w:noProof/>
                <w:color w:val="44546A" w:themeColor="text2"/>
                <w:lang w:val="en"/>
              </w:rPr>
              <w:t>5.</w:t>
            </w:r>
            <w:r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784F4C">
              <w:rPr>
                <w:rStyle w:val="Hyperlink"/>
                <w:noProof/>
                <w:color w:val="44546A" w:themeColor="text2"/>
                <w:lang w:val="en"/>
              </w:rPr>
              <w:t>Sum Even Numbers</w:t>
            </w:r>
            <w:r w:rsidRPr="00784F4C">
              <w:rPr>
                <w:noProof/>
                <w:webHidden/>
                <w:color w:val="44546A" w:themeColor="text2"/>
              </w:rPr>
              <w:tab/>
            </w:r>
            <w:r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Pr="00784F4C">
              <w:rPr>
                <w:noProof/>
                <w:webHidden/>
                <w:color w:val="44546A" w:themeColor="text2"/>
              </w:rPr>
              <w:instrText xml:space="preserve"> PAGEREF _Toc145349108 \h </w:instrText>
            </w:r>
            <w:r w:rsidRPr="00784F4C">
              <w:rPr>
                <w:noProof/>
                <w:webHidden/>
                <w:color w:val="44546A" w:themeColor="text2"/>
              </w:rPr>
            </w:r>
            <w:r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Pr="00784F4C">
              <w:rPr>
                <w:noProof/>
                <w:webHidden/>
                <w:color w:val="44546A" w:themeColor="text2"/>
              </w:rPr>
              <w:t>3</w:t>
            </w:r>
            <w:r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3F7118A8" w14:textId="7E2FBFCC" w:rsidR="00784F4C" w:rsidRPr="00784F4C" w:rsidRDefault="00784F4C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9109" w:history="1">
            <w:r w:rsidRPr="00784F4C">
              <w:rPr>
                <w:rStyle w:val="Hyperlink"/>
                <w:noProof/>
                <w:color w:val="44546A" w:themeColor="text2"/>
                <w:lang w:val="en"/>
              </w:rPr>
              <w:t>6.</w:t>
            </w:r>
            <w:r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784F4C">
              <w:rPr>
                <w:rStyle w:val="Hyperlink"/>
                <w:noProof/>
                <w:color w:val="44546A" w:themeColor="text2"/>
                <w:lang w:val="en"/>
              </w:rPr>
              <w:t>Even and Odd Subtraction</w:t>
            </w:r>
            <w:r w:rsidRPr="00784F4C">
              <w:rPr>
                <w:noProof/>
                <w:webHidden/>
                <w:color w:val="44546A" w:themeColor="text2"/>
              </w:rPr>
              <w:tab/>
            </w:r>
            <w:r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Pr="00784F4C">
              <w:rPr>
                <w:noProof/>
                <w:webHidden/>
                <w:color w:val="44546A" w:themeColor="text2"/>
              </w:rPr>
              <w:instrText xml:space="preserve"> PAGEREF _Toc145349109 \h </w:instrText>
            </w:r>
            <w:r w:rsidRPr="00784F4C">
              <w:rPr>
                <w:noProof/>
                <w:webHidden/>
                <w:color w:val="44546A" w:themeColor="text2"/>
              </w:rPr>
            </w:r>
            <w:r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Pr="00784F4C">
              <w:rPr>
                <w:noProof/>
                <w:webHidden/>
                <w:color w:val="44546A" w:themeColor="text2"/>
              </w:rPr>
              <w:t>3</w:t>
            </w:r>
            <w:r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70CBCA55" w14:textId="471A392D" w:rsidR="00784F4C" w:rsidRPr="00784F4C" w:rsidRDefault="00784F4C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9110" w:history="1">
            <w:r w:rsidRPr="00784F4C">
              <w:rPr>
                <w:rStyle w:val="Hyperlink"/>
                <w:noProof/>
                <w:color w:val="44546A" w:themeColor="text2"/>
                <w:lang w:val="en"/>
              </w:rPr>
              <w:t>7.</w:t>
            </w:r>
            <w:r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784F4C">
              <w:rPr>
                <w:rStyle w:val="Hyperlink"/>
                <w:noProof/>
                <w:color w:val="44546A" w:themeColor="text2"/>
                <w:lang w:val="en"/>
              </w:rPr>
              <w:t>Equal Arrays</w:t>
            </w:r>
            <w:r w:rsidRPr="00784F4C">
              <w:rPr>
                <w:noProof/>
                <w:webHidden/>
                <w:color w:val="44546A" w:themeColor="text2"/>
              </w:rPr>
              <w:tab/>
            </w:r>
            <w:r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Pr="00784F4C">
              <w:rPr>
                <w:noProof/>
                <w:webHidden/>
                <w:color w:val="44546A" w:themeColor="text2"/>
              </w:rPr>
              <w:instrText xml:space="preserve"> PAGEREF _Toc145349110 \h </w:instrText>
            </w:r>
            <w:r w:rsidRPr="00784F4C">
              <w:rPr>
                <w:noProof/>
                <w:webHidden/>
                <w:color w:val="44546A" w:themeColor="text2"/>
              </w:rPr>
            </w:r>
            <w:r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Pr="00784F4C">
              <w:rPr>
                <w:noProof/>
                <w:webHidden/>
                <w:color w:val="44546A" w:themeColor="text2"/>
              </w:rPr>
              <w:t>3</w:t>
            </w:r>
            <w:r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551E0EE5" w14:textId="2947EDA9" w:rsidR="00784F4C" w:rsidRPr="00784F4C" w:rsidRDefault="00784F4C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9111" w:history="1">
            <w:r w:rsidRPr="00784F4C">
              <w:rPr>
                <w:rStyle w:val="Hyperlink"/>
                <w:noProof/>
                <w:color w:val="44546A" w:themeColor="text2"/>
                <w:lang w:val="en"/>
              </w:rPr>
              <w:t>8.</w:t>
            </w:r>
            <w:r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784F4C">
              <w:rPr>
                <w:rStyle w:val="Hyperlink"/>
                <w:noProof/>
                <w:color w:val="44546A" w:themeColor="text2"/>
                <w:lang w:val="en"/>
              </w:rPr>
              <w:t>Condense Array to Number</w:t>
            </w:r>
            <w:r w:rsidRPr="00784F4C">
              <w:rPr>
                <w:noProof/>
                <w:webHidden/>
                <w:color w:val="44546A" w:themeColor="text2"/>
              </w:rPr>
              <w:tab/>
            </w:r>
            <w:r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Pr="00784F4C">
              <w:rPr>
                <w:noProof/>
                <w:webHidden/>
                <w:color w:val="44546A" w:themeColor="text2"/>
              </w:rPr>
              <w:instrText xml:space="preserve"> PAGEREF _Toc145349111 \h </w:instrText>
            </w:r>
            <w:r w:rsidRPr="00784F4C">
              <w:rPr>
                <w:noProof/>
                <w:webHidden/>
                <w:color w:val="44546A" w:themeColor="text2"/>
              </w:rPr>
            </w:r>
            <w:r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Pr="00784F4C">
              <w:rPr>
                <w:noProof/>
                <w:webHidden/>
                <w:color w:val="44546A" w:themeColor="text2"/>
              </w:rPr>
              <w:t>4</w:t>
            </w:r>
            <w:r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7D2E564F" w14:textId="1554C765" w:rsidR="00784F4C" w:rsidRPr="00784F4C" w:rsidRDefault="00784F4C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9112" w:history="1">
            <w:r w:rsidRPr="00784F4C">
              <w:rPr>
                <w:rStyle w:val="Hyperlink"/>
                <w:noProof/>
                <w:color w:val="44546A" w:themeColor="text2"/>
                <w:lang w:val="en"/>
              </w:rPr>
              <w:t>9.</w:t>
            </w:r>
            <w:r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784F4C">
              <w:rPr>
                <w:rStyle w:val="Hyperlink"/>
                <w:noProof/>
                <w:color w:val="44546A" w:themeColor="text2"/>
                <w:lang w:val="en"/>
              </w:rPr>
              <w:t>Print every N-th Element from an Array</w:t>
            </w:r>
            <w:r w:rsidRPr="00784F4C">
              <w:rPr>
                <w:noProof/>
                <w:webHidden/>
                <w:color w:val="44546A" w:themeColor="text2"/>
              </w:rPr>
              <w:tab/>
            </w:r>
            <w:r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Pr="00784F4C">
              <w:rPr>
                <w:noProof/>
                <w:webHidden/>
                <w:color w:val="44546A" w:themeColor="text2"/>
              </w:rPr>
              <w:instrText xml:space="preserve"> PAGEREF _Toc145349112 \h </w:instrText>
            </w:r>
            <w:r w:rsidRPr="00784F4C">
              <w:rPr>
                <w:noProof/>
                <w:webHidden/>
                <w:color w:val="44546A" w:themeColor="text2"/>
              </w:rPr>
            </w:r>
            <w:r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Pr="00784F4C">
              <w:rPr>
                <w:noProof/>
                <w:webHidden/>
                <w:color w:val="44546A" w:themeColor="text2"/>
              </w:rPr>
              <w:t>4</w:t>
            </w:r>
            <w:r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75B1FCD9" w14:textId="56B448D8" w:rsidR="00784F4C" w:rsidRPr="00784F4C" w:rsidRDefault="00784F4C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9113" w:history="1">
            <w:r w:rsidRPr="00784F4C">
              <w:rPr>
                <w:rStyle w:val="Hyperlink"/>
                <w:noProof/>
                <w:color w:val="44546A" w:themeColor="text2"/>
                <w:lang w:val="en"/>
              </w:rPr>
              <w:t>10.</w:t>
            </w:r>
            <w:r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784F4C">
              <w:rPr>
                <w:rStyle w:val="Hyperlink"/>
                <w:noProof/>
                <w:color w:val="44546A" w:themeColor="text2"/>
                <w:lang w:val="en"/>
              </w:rPr>
              <w:t>Add and Remove Elements from Array</w:t>
            </w:r>
            <w:r w:rsidRPr="00784F4C">
              <w:rPr>
                <w:noProof/>
                <w:webHidden/>
                <w:color w:val="44546A" w:themeColor="text2"/>
              </w:rPr>
              <w:tab/>
            </w:r>
            <w:r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Pr="00784F4C">
              <w:rPr>
                <w:noProof/>
                <w:webHidden/>
                <w:color w:val="44546A" w:themeColor="text2"/>
              </w:rPr>
              <w:instrText xml:space="preserve"> PAGEREF _Toc145349113 \h </w:instrText>
            </w:r>
            <w:r w:rsidRPr="00784F4C">
              <w:rPr>
                <w:noProof/>
                <w:webHidden/>
                <w:color w:val="44546A" w:themeColor="text2"/>
              </w:rPr>
            </w:r>
            <w:r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Pr="00784F4C">
              <w:rPr>
                <w:noProof/>
                <w:webHidden/>
                <w:color w:val="44546A" w:themeColor="text2"/>
              </w:rPr>
              <w:t>5</w:t>
            </w:r>
            <w:r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483DFD41" w14:textId="3F72D2D4" w:rsidR="00784F4C" w:rsidRPr="00784F4C" w:rsidRDefault="00784F4C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9114" w:history="1">
            <w:r w:rsidRPr="00784F4C">
              <w:rPr>
                <w:rStyle w:val="Hyperlink"/>
                <w:noProof/>
                <w:color w:val="44546A" w:themeColor="text2"/>
                <w:lang w:val="en"/>
              </w:rPr>
              <w:t>11.</w:t>
            </w:r>
            <w:r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784F4C">
              <w:rPr>
                <w:rStyle w:val="Hyperlink"/>
                <w:noProof/>
                <w:color w:val="44546A" w:themeColor="text2"/>
                <w:lang w:val="en"/>
              </w:rPr>
              <w:t>Rotate Array</w:t>
            </w:r>
            <w:r w:rsidRPr="00784F4C">
              <w:rPr>
                <w:noProof/>
                <w:webHidden/>
                <w:color w:val="44546A" w:themeColor="text2"/>
              </w:rPr>
              <w:tab/>
            </w:r>
            <w:r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Pr="00784F4C">
              <w:rPr>
                <w:noProof/>
                <w:webHidden/>
                <w:color w:val="44546A" w:themeColor="text2"/>
              </w:rPr>
              <w:instrText xml:space="preserve"> PAGEREF _Toc145349114 \h </w:instrText>
            </w:r>
            <w:r w:rsidRPr="00784F4C">
              <w:rPr>
                <w:noProof/>
                <w:webHidden/>
                <w:color w:val="44546A" w:themeColor="text2"/>
              </w:rPr>
            </w:r>
            <w:r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Pr="00784F4C">
              <w:rPr>
                <w:noProof/>
                <w:webHidden/>
                <w:color w:val="44546A" w:themeColor="text2"/>
              </w:rPr>
              <w:t>5</w:t>
            </w:r>
            <w:r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0D297A29" w14:textId="6387D360" w:rsidR="00784F4C" w:rsidRPr="00784F4C" w:rsidRDefault="00784F4C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9115" w:history="1">
            <w:r w:rsidRPr="00784F4C">
              <w:rPr>
                <w:rStyle w:val="Hyperlink"/>
                <w:noProof/>
                <w:color w:val="44546A" w:themeColor="text2"/>
                <w:lang w:val="en"/>
              </w:rPr>
              <w:t>12.</w:t>
            </w:r>
            <w:r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784F4C">
              <w:rPr>
                <w:rStyle w:val="Hyperlink"/>
                <w:noProof/>
                <w:color w:val="44546A" w:themeColor="text2"/>
                <w:lang w:val="en"/>
              </w:rPr>
              <w:t>Extract a Non-Decreasing Subsequence from an Array</w:t>
            </w:r>
            <w:r w:rsidRPr="00784F4C">
              <w:rPr>
                <w:noProof/>
                <w:webHidden/>
                <w:color w:val="44546A" w:themeColor="text2"/>
              </w:rPr>
              <w:tab/>
            </w:r>
            <w:r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Pr="00784F4C">
              <w:rPr>
                <w:noProof/>
                <w:webHidden/>
                <w:color w:val="44546A" w:themeColor="text2"/>
              </w:rPr>
              <w:instrText xml:space="preserve"> PAGEREF _Toc145349115 \h </w:instrText>
            </w:r>
            <w:r w:rsidRPr="00784F4C">
              <w:rPr>
                <w:noProof/>
                <w:webHidden/>
                <w:color w:val="44546A" w:themeColor="text2"/>
              </w:rPr>
            </w:r>
            <w:r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Pr="00784F4C">
              <w:rPr>
                <w:noProof/>
                <w:webHidden/>
                <w:color w:val="44546A" w:themeColor="text2"/>
              </w:rPr>
              <w:t>6</w:t>
            </w:r>
            <w:r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0B403EAE" w14:textId="305A7F67" w:rsidR="00784F4C" w:rsidRPr="00784F4C" w:rsidRDefault="00784F4C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9116" w:history="1">
            <w:r w:rsidRPr="00784F4C">
              <w:rPr>
                <w:rStyle w:val="Hyperlink"/>
                <w:noProof/>
                <w:color w:val="44546A" w:themeColor="text2"/>
                <w:lang w:val="en"/>
              </w:rPr>
              <w:t>13.</w:t>
            </w:r>
            <w:r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784F4C">
              <w:rPr>
                <w:rStyle w:val="Hyperlink"/>
                <w:noProof/>
                <w:color w:val="44546A" w:themeColor="text2"/>
                <w:lang w:val="en"/>
              </w:rPr>
              <w:t>Negative / Positive Numbers</w:t>
            </w:r>
            <w:r w:rsidRPr="00784F4C">
              <w:rPr>
                <w:noProof/>
                <w:webHidden/>
                <w:color w:val="44546A" w:themeColor="text2"/>
              </w:rPr>
              <w:tab/>
            </w:r>
            <w:r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Pr="00784F4C">
              <w:rPr>
                <w:noProof/>
                <w:webHidden/>
                <w:color w:val="44546A" w:themeColor="text2"/>
              </w:rPr>
              <w:instrText xml:space="preserve"> PAGEREF _Toc145349116 \h </w:instrText>
            </w:r>
            <w:r w:rsidRPr="00784F4C">
              <w:rPr>
                <w:noProof/>
                <w:webHidden/>
                <w:color w:val="44546A" w:themeColor="text2"/>
              </w:rPr>
            </w:r>
            <w:r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Pr="00784F4C">
              <w:rPr>
                <w:noProof/>
                <w:webHidden/>
                <w:color w:val="44546A" w:themeColor="text2"/>
              </w:rPr>
              <w:t>6</w:t>
            </w:r>
            <w:r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3AB14D23" w14:textId="1FE1194F" w:rsidR="00784F4C" w:rsidRPr="00784F4C" w:rsidRDefault="00784F4C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9117" w:history="1">
            <w:r w:rsidRPr="00784F4C">
              <w:rPr>
                <w:rStyle w:val="Hyperlink"/>
                <w:noProof/>
                <w:color w:val="44546A" w:themeColor="text2"/>
                <w:lang w:val="en"/>
              </w:rPr>
              <w:t>14.</w:t>
            </w:r>
            <w:r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784F4C">
              <w:rPr>
                <w:rStyle w:val="Hyperlink"/>
                <w:noProof/>
                <w:color w:val="44546A" w:themeColor="text2"/>
                <w:lang w:val="en"/>
              </w:rPr>
              <w:t>First and Last K Numbers</w:t>
            </w:r>
            <w:r w:rsidRPr="00784F4C">
              <w:rPr>
                <w:noProof/>
                <w:webHidden/>
                <w:color w:val="44546A" w:themeColor="text2"/>
              </w:rPr>
              <w:tab/>
            </w:r>
            <w:r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Pr="00784F4C">
              <w:rPr>
                <w:noProof/>
                <w:webHidden/>
                <w:color w:val="44546A" w:themeColor="text2"/>
              </w:rPr>
              <w:instrText xml:space="preserve"> PAGEREF _Toc145349117 \h </w:instrText>
            </w:r>
            <w:r w:rsidRPr="00784F4C">
              <w:rPr>
                <w:noProof/>
                <w:webHidden/>
                <w:color w:val="44546A" w:themeColor="text2"/>
              </w:rPr>
            </w:r>
            <w:r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Pr="00784F4C">
              <w:rPr>
                <w:noProof/>
                <w:webHidden/>
                <w:color w:val="44546A" w:themeColor="text2"/>
              </w:rPr>
              <w:t>7</w:t>
            </w:r>
            <w:r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3EE90CD5" w14:textId="489CC035" w:rsidR="00784F4C" w:rsidRPr="00784F4C" w:rsidRDefault="00784F4C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9118" w:history="1">
            <w:r w:rsidRPr="00784F4C">
              <w:rPr>
                <w:rStyle w:val="Hyperlink"/>
                <w:noProof/>
                <w:color w:val="44546A" w:themeColor="text2"/>
                <w:lang w:val="en"/>
              </w:rPr>
              <w:t>15.</w:t>
            </w:r>
            <w:r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784F4C">
              <w:rPr>
                <w:rStyle w:val="Hyperlink"/>
                <w:noProof/>
                <w:color w:val="44546A" w:themeColor="text2"/>
                <w:lang w:val="en"/>
              </w:rPr>
              <w:t>Last K Numbers Sequence</w:t>
            </w:r>
            <w:r w:rsidRPr="00784F4C">
              <w:rPr>
                <w:noProof/>
                <w:webHidden/>
                <w:color w:val="44546A" w:themeColor="text2"/>
              </w:rPr>
              <w:tab/>
            </w:r>
            <w:r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Pr="00784F4C">
              <w:rPr>
                <w:noProof/>
                <w:webHidden/>
                <w:color w:val="44546A" w:themeColor="text2"/>
              </w:rPr>
              <w:instrText xml:space="preserve"> PAGEREF _Toc145349118 \h </w:instrText>
            </w:r>
            <w:r w:rsidRPr="00784F4C">
              <w:rPr>
                <w:noProof/>
                <w:webHidden/>
                <w:color w:val="44546A" w:themeColor="text2"/>
              </w:rPr>
            </w:r>
            <w:r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Pr="00784F4C">
              <w:rPr>
                <w:noProof/>
                <w:webHidden/>
                <w:color w:val="44546A" w:themeColor="text2"/>
              </w:rPr>
              <w:t>7</w:t>
            </w:r>
            <w:r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0D9E2E69" w14:textId="3CB4C78E" w:rsidR="00784F4C" w:rsidRPr="00784F4C" w:rsidRDefault="00784F4C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9119" w:history="1">
            <w:r w:rsidRPr="00784F4C">
              <w:rPr>
                <w:rStyle w:val="Hyperlink"/>
                <w:noProof/>
                <w:color w:val="44546A" w:themeColor="text2"/>
                <w:lang w:val="en"/>
              </w:rPr>
              <w:t>16.</w:t>
            </w:r>
            <w:r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784F4C">
              <w:rPr>
                <w:rStyle w:val="Hyperlink"/>
                <w:noProof/>
                <w:color w:val="44546A" w:themeColor="text2"/>
                <w:lang w:val="en"/>
              </w:rPr>
              <w:t>Process Odd Numbers</w:t>
            </w:r>
            <w:r w:rsidRPr="00784F4C">
              <w:rPr>
                <w:noProof/>
                <w:webHidden/>
                <w:color w:val="44546A" w:themeColor="text2"/>
              </w:rPr>
              <w:tab/>
            </w:r>
            <w:r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Pr="00784F4C">
              <w:rPr>
                <w:noProof/>
                <w:webHidden/>
                <w:color w:val="44546A" w:themeColor="text2"/>
              </w:rPr>
              <w:instrText xml:space="preserve"> PAGEREF _Toc145349119 \h </w:instrText>
            </w:r>
            <w:r w:rsidRPr="00784F4C">
              <w:rPr>
                <w:noProof/>
                <w:webHidden/>
                <w:color w:val="44546A" w:themeColor="text2"/>
              </w:rPr>
            </w:r>
            <w:r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Pr="00784F4C">
              <w:rPr>
                <w:noProof/>
                <w:webHidden/>
                <w:color w:val="44546A" w:themeColor="text2"/>
              </w:rPr>
              <w:t>7</w:t>
            </w:r>
            <w:r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08671C42" w14:textId="004E92EF" w:rsidR="00784F4C" w:rsidRPr="00784F4C" w:rsidRDefault="00784F4C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9120" w:history="1">
            <w:r w:rsidRPr="00784F4C">
              <w:rPr>
                <w:rStyle w:val="Hyperlink"/>
                <w:noProof/>
                <w:color w:val="44546A" w:themeColor="text2"/>
                <w:lang w:val="en"/>
              </w:rPr>
              <w:t>17.</w:t>
            </w:r>
            <w:r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784F4C">
              <w:rPr>
                <w:rStyle w:val="Hyperlink"/>
                <w:noProof/>
                <w:color w:val="44546A" w:themeColor="text2"/>
                <w:lang w:val="en"/>
              </w:rPr>
              <w:t>Smallest Two Numbers</w:t>
            </w:r>
            <w:r w:rsidRPr="00784F4C">
              <w:rPr>
                <w:noProof/>
                <w:webHidden/>
                <w:color w:val="44546A" w:themeColor="text2"/>
              </w:rPr>
              <w:tab/>
            </w:r>
            <w:r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Pr="00784F4C">
              <w:rPr>
                <w:noProof/>
                <w:webHidden/>
                <w:color w:val="44546A" w:themeColor="text2"/>
              </w:rPr>
              <w:instrText xml:space="preserve"> PAGEREF _Toc145349120 \h </w:instrText>
            </w:r>
            <w:r w:rsidRPr="00784F4C">
              <w:rPr>
                <w:noProof/>
                <w:webHidden/>
                <w:color w:val="44546A" w:themeColor="text2"/>
              </w:rPr>
            </w:r>
            <w:r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Pr="00784F4C">
              <w:rPr>
                <w:noProof/>
                <w:webHidden/>
                <w:color w:val="44546A" w:themeColor="text2"/>
              </w:rPr>
              <w:t>8</w:t>
            </w:r>
            <w:r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76B3C699" w14:textId="165C9653" w:rsidR="00784F4C" w:rsidRPr="00784F4C" w:rsidRDefault="00784F4C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9121" w:history="1">
            <w:r w:rsidRPr="00784F4C">
              <w:rPr>
                <w:rStyle w:val="Hyperlink"/>
                <w:noProof/>
                <w:color w:val="44546A" w:themeColor="text2"/>
                <w:lang w:val="en"/>
              </w:rPr>
              <w:t>18.</w:t>
            </w:r>
            <w:r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784F4C">
              <w:rPr>
                <w:rStyle w:val="Hyperlink"/>
                <w:noProof/>
                <w:color w:val="44546A" w:themeColor="text2"/>
                <w:lang w:val="en"/>
              </w:rPr>
              <w:t>List of Products</w:t>
            </w:r>
            <w:r w:rsidRPr="00784F4C">
              <w:rPr>
                <w:noProof/>
                <w:webHidden/>
                <w:color w:val="44546A" w:themeColor="text2"/>
              </w:rPr>
              <w:tab/>
            </w:r>
            <w:r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Pr="00784F4C">
              <w:rPr>
                <w:noProof/>
                <w:webHidden/>
                <w:color w:val="44546A" w:themeColor="text2"/>
              </w:rPr>
              <w:instrText xml:space="preserve"> PAGEREF _Toc145349121 \h </w:instrText>
            </w:r>
            <w:r w:rsidRPr="00784F4C">
              <w:rPr>
                <w:noProof/>
                <w:webHidden/>
                <w:color w:val="44546A" w:themeColor="text2"/>
              </w:rPr>
            </w:r>
            <w:r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Pr="00784F4C">
              <w:rPr>
                <w:noProof/>
                <w:webHidden/>
                <w:color w:val="44546A" w:themeColor="text2"/>
              </w:rPr>
              <w:t>8</w:t>
            </w:r>
            <w:r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69D6C561" w14:textId="4CFD516F" w:rsidR="00784F4C" w:rsidRPr="00784F4C" w:rsidRDefault="00784F4C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9122" w:history="1">
            <w:r w:rsidRPr="00784F4C">
              <w:rPr>
                <w:rStyle w:val="Hyperlink"/>
                <w:noProof/>
                <w:color w:val="44546A" w:themeColor="text2"/>
                <w:lang w:val="en"/>
              </w:rPr>
              <w:t>19.</w:t>
            </w:r>
            <w:r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784F4C">
              <w:rPr>
                <w:rStyle w:val="Hyperlink"/>
                <w:noProof/>
                <w:color w:val="44546A" w:themeColor="text2"/>
                <w:lang w:val="en"/>
              </w:rPr>
              <w:t>Array Manipulations</w:t>
            </w:r>
            <w:r w:rsidRPr="00784F4C">
              <w:rPr>
                <w:noProof/>
                <w:webHidden/>
                <w:color w:val="44546A" w:themeColor="text2"/>
              </w:rPr>
              <w:tab/>
            </w:r>
            <w:r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Pr="00784F4C">
              <w:rPr>
                <w:noProof/>
                <w:webHidden/>
                <w:color w:val="44546A" w:themeColor="text2"/>
              </w:rPr>
              <w:instrText xml:space="preserve"> PAGEREF _Toc145349122 \h </w:instrText>
            </w:r>
            <w:r w:rsidRPr="00784F4C">
              <w:rPr>
                <w:noProof/>
                <w:webHidden/>
                <w:color w:val="44546A" w:themeColor="text2"/>
              </w:rPr>
            </w:r>
            <w:r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Pr="00784F4C">
              <w:rPr>
                <w:noProof/>
                <w:webHidden/>
                <w:color w:val="44546A" w:themeColor="text2"/>
              </w:rPr>
              <w:t>8</w:t>
            </w:r>
            <w:r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6F5F065B" w14:textId="632FEBC2" w:rsidR="00784F4C" w:rsidRPr="00784F4C" w:rsidRDefault="00784F4C">
          <w:pPr>
            <w:pStyle w:val="TOC1"/>
            <w:rPr>
              <w:rFonts w:asciiTheme="minorHAnsi" w:eastAsiaTheme="minorEastAsia" w:hAnsiTheme="minorHAnsi"/>
              <w:noProof/>
              <w:color w:val="44546A" w:themeColor="text2"/>
              <w:lang w:val="en-US"/>
            </w:rPr>
          </w:pPr>
          <w:hyperlink w:anchor="_Toc145349123" w:history="1">
            <w:r w:rsidRPr="00784F4C">
              <w:rPr>
                <w:rStyle w:val="Hyperlink"/>
                <w:noProof/>
                <w:color w:val="44546A" w:themeColor="text2"/>
                <w:lang w:val="en"/>
              </w:rPr>
              <w:t>20.</w:t>
            </w:r>
            <w:r w:rsidRPr="00784F4C">
              <w:rPr>
                <w:rFonts w:asciiTheme="minorHAnsi" w:eastAsiaTheme="minorEastAsia" w:hAnsiTheme="minorHAnsi"/>
                <w:noProof/>
                <w:color w:val="44546A" w:themeColor="text2"/>
                <w:lang w:val="en-US"/>
              </w:rPr>
              <w:tab/>
            </w:r>
            <w:r w:rsidRPr="00784F4C">
              <w:rPr>
                <w:rStyle w:val="Hyperlink"/>
                <w:noProof/>
                <w:color w:val="44546A" w:themeColor="text2"/>
                <w:lang w:val="en"/>
              </w:rPr>
              <w:t>Longest sequence of identical elements</w:t>
            </w:r>
            <w:r w:rsidRPr="00784F4C">
              <w:rPr>
                <w:noProof/>
                <w:webHidden/>
                <w:color w:val="44546A" w:themeColor="text2"/>
              </w:rPr>
              <w:tab/>
            </w:r>
            <w:r w:rsidRPr="00784F4C">
              <w:rPr>
                <w:noProof/>
                <w:webHidden/>
                <w:color w:val="44546A" w:themeColor="text2"/>
              </w:rPr>
              <w:fldChar w:fldCharType="begin"/>
            </w:r>
            <w:r w:rsidRPr="00784F4C">
              <w:rPr>
                <w:noProof/>
                <w:webHidden/>
                <w:color w:val="44546A" w:themeColor="text2"/>
              </w:rPr>
              <w:instrText xml:space="preserve"> PAGEREF _Toc145349123 \h </w:instrText>
            </w:r>
            <w:r w:rsidRPr="00784F4C">
              <w:rPr>
                <w:noProof/>
                <w:webHidden/>
                <w:color w:val="44546A" w:themeColor="text2"/>
              </w:rPr>
            </w:r>
            <w:r w:rsidRPr="00784F4C">
              <w:rPr>
                <w:noProof/>
                <w:webHidden/>
                <w:color w:val="44546A" w:themeColor="text2"/>
              </w:rPr>
              <w:fldChar w:fldCharType="separate"/>
            </w:r>
            <w:r w:rsidRPr="00784F4C">
              <w:rPr>
                <w:noProof/>
                <w:webHidden/>
                <w:color w:val="44546A" w:themeColor="text2"/>
              </w:rPr>
              <w:t>9</w:t>
            </w:r>
            <w:r w:rsidRPr="00784F4C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779085F" w14:textId="2B83D562" w:rsidR="007F144A" w:rsidRPr="00784F4C" w:rsidRDefault="00434B11" w:rsidP="00434B11">
          <w:pPr>
            <w:rPr>
              <w:color w:val="44546A" w:themeColor="text2"/>
            </w:rPr>
          </w:pPr>
          <w:r w:rsidRPr="00784F4C">
            <w:rPr>
              <w:b/>
              <w:bCs/>
              <w:noProof/>
              <w:color w:val="44546A" w:themeColor="text2"/>
            </w:rPr>
            <w:fldChar w:fldCharType="end"/>
          </w:r>
        </w:p>
      </w:sdtContent>
    </w:sdt>
    <w:p w14:paraId="32C4FD93" w14:textId="77777777" w:rsidR="00920DA3" w:rsidRPr="00784F4C" w:rsidRDefault="00920DA3" w:rsidP="00920DA3">
      <w:pPr>
        <w:pStyle w:val="Heading1"/>
        <w:ind w:left="360"/>
        <w:rPr>
          <w:color w:val="44546A" w:themeColor="text2"/>
          <w:lang w:val="en"/>
        </w:rPr>
      </w:pPr>
      <w:bookmarkStart w:id="0" w:name="_Toc145349104"/>
      <w:r w:rsidRPr="00784F4C">
        <w:rPr>
          <w:color w:val="44546A" w:themeColor="text2"/>
          <w:lang w:val="en"/>
        </w:rPr>
        <w:t>Sum First and Last Array Element</w:t>
      </w:r>
      <w:bookmarkEnd w:id="0"/>
    </w:p>
    <w:p w14:paraId="4A40C6F2" w14:textId="7F25CCEA" w:rsidR="00920DA3" w:rsidRPr="00784F4C" w:rsidRDefault="00920DA3" w:rsidP="00920DA3">
      <w:pPr>
        <w:rPr>
          <w:color w:val="44546A" w:themeColor="text2"/>
        </w:rPr>
      </w:pPr>
      <w:r w:rsidRPr="00784F4C">
        <w:rPr>
          <w:color w:val="44546A" w:themeColor="text2"/>
          <w:lang w:val="en-US"/>
        </w:rPr>
        <w:t xml:space="preserve">Write a function that receives an array of strings and prints the sum of </w:t>
      </w:r>
      <w:r w:rsidR="000C0050" w:rsidRPr="00784F4C">
        <w:rPr>
          <w:color w:val="44546A" w:themeColor="text2"/>
          <w:lang w:val="en-US"/>
        </w:rPr>
        <w:t>the first</w:t>
      </w:r>
      <w:r w:rsidRPr="00784F4C">
        <w:rPr>
          <w:color w:val="44546A" w:themeColor="text2"/>
          <w:lang w:val="en-US"/>
        </w:rPr>
        <w:t xml:space="preserve"> and last element in that array</w:t>
      </w:r>
      <w:r w:rsidRPr="00784F4C">
        <w:rPr>
          <w:color w:val="44546A" w:themeColor="text2"/>
        </w:rPr>
        <w:t>.</w:t>
      </w:r>
    </w:p>
    <w:p w14:paraId="321D03E3" w14:textId="77777777" w:rsidR="00920DA3" w:rsidRPr="00784F4C" w:rsidRDefault="00920DA3" w:rsidP="00920DA3">
      <w:pPr>
        <w:rPr>
          <w:b/>
          <w:color w:val="44546A" w:themeColor="text2"/>
          <w:lang w:val="en-US"/>
        </w:rPr>
      </w:pPr>
      <w:r w:rsidRPr="00784F4C">
        <w:rPr>
          <w:b/>
          <w:color w:val="44546A" w:themeColor="text2"/>
          <w:lang w:val="en-US"/>
        </w:rPr>
        <w:t>Examples</w:t>
      </w:r>
    </w:p>
    <w:tbl>
      <w:tblPr>
        <w:tblStyle w:val="GridTable1Light-Accent1"/>
        <w:tblW w:w="4652" w:type="dxa"/>
        <w:tblLook w:val="04A0" w:firstRow="1" w:lastRow="0" w:firstColumn="1" w:lastColumn="0" w:noHBand="0" w:noVBand="1"/>
      </w:tblPr>
      <w:tblGrid>
        <w:gridCol w:w="2852"/>
        <w:gridCol w:w="1800"/>
      </w:tblGrid>
      <w:tr w:rsidR="00784F4C" w:rsidRPr="00784F4C" w14:paraId="63B35914" w14:textId="77777777" w:rsidTr="0092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1E2AEA5E" w14:textId="77777777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1800" w:type="dxa"/>
          </w:tcPr>
          <w:p w14:paraId="6F6DD5E3" w14:textId="77777777" w:rsidR="00920DA3" w:rsidRPr="00784F4C" w:rsidRDefault="00920DA3" w:rsidP="00920DA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Output</w:t>
            </w:r>
          </w:p>
        </w:tc>
      </w:tr>
      <w:tr w:rsidR="00784F4C" w:rsidRPr="00784F4C" w14:paraId="043E97EB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726D3898" w14:textId="40E29486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20,30,40</w:t>
            </w:r>
          </w:p>
        </w:tc>
        <w:tc>
          <w:tcPr>
            <w:tcW w:w="1800" w:type="dxa"/>
          </w:tcPr>
          <w:p w14:paraId="6321015F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60</w:t>
            </w:r>
          </w:p>
        </w:tc>
      </w:tr>
      <w:tr w:rsidR="00784F4C" w:rsidRPr="00784F4C" w14:paraId="4A2AAF62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7056D641" w14:textId="347C1C43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10</w:t>
            </w:r>
            <w:r w:rsidR="004467B4" w:rsidRPr="00784F4C">
              <w:rPr>
                <w:color w:val="44546A" w:themeColor="text2"/>
              </w:rPr>
              <w:t>,</w:t>
            </w:r>
            <w:r w:rsidRPr="00784F4C">
              <w:rPr>
                <w:color w:val="44546A" w:themeColor="text2"/>
                <w:lang w:val="en-US"/>
              </w:rPr>
              <w:t>17,22,33</w:t>
            </w:r>
          </w:p>
        </w:tc>
        <w:tc>
          <w:tcPr>
            <w:tcW w:w="1800" w:type="dxa"/>
          </w:tcPr>
          <w:p w14:paraId="4E666B2E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784F4C">
              <w:rPr>
                <w:bCs/>
                <w:color w:val="44546A" w:themeColor="text2"/>
                <w:lang w:val="en-US"/>
              </w:rPr>
              <w:t>43</w:t>
            </w:r>
          </w:p>
        </w:tc>
      </w:tr>
      <w:tr w:rsidR="00784F4C" w:rsidRPr="00784F4C" w14:paraId="1C42079D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62971D1D" w14:textId="0DEB08FC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11,58,69</w:t>
            </w:r>
          </w:p>
        </w:tc>
        <w:tc>
          <w:tcPr>
            <w:tcW w:w="1800" w:type="dxa"/>
          </w:tcPr>
          <w:p w14:paraId="5A44CB8F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784F4C">
              <w:rPr>
                <w:bCs/>
                <w:color w:val="44546A" w:themeColor="text2"/>
                <w:lang w:val="en-US"/>
              </w:rPr>
              <w:t>80</w:t>
            </w:r>
          </w:p>
        </w:tc>
      </w:tr>
    </w:tbl>
    <w:p w14:paraId="2D8A9FC7" w14:textId="5BD42273" w:rsidR="00920DA3" w:rsidRPr="00784F4C" w:rsidRDefault="00920DA3" w:rsidP="00920DA3">
      <w:pPr>
        <w:rPr>
          <w:color w:val="44546A" w:themeColor="text2"/>
          <w:lang w:val="en-US"/>
        </w:rPr>
      </w:pPr>
    </w:p>
    <w:p w14:paraId="3A2060AC" w14:textId="77777777" w:rsidR="00920DA3" w:rsidRPr="00784F4C" w:rsidRDefault="00920DA3" w:rsidP="00920DA3">
      <w:pPr>
        <w:pStyle w:val="Heading1"/>
        <w:ind w:left="360"/>
        <w:rPr>
          <w:color w:val="44546A" w:themeColor="text2"/>
          <w:lang w:val="en"/>
        </w:rPr>
      </w:pPr>
      <w:bookmarkStart w:id="1" w:name="_Toc145349105"/>
      <w:r w:rsidRPr="00784F4C">
        <w:rPr>
          <w:color w:val="44546A" w:themeColor="text2"/>
          <w:lang w:val="en"/>
        </w:rPr>
        <w:lastRenderedPageBreak/>
        <w:t>Day of Week</w:t>
      </w:r>
      <w:bookmarkEnd w:id="1"/>
    </w:p>
    <w:p w14:paraId="072975FD" w14:textId="77777777" w:rsidR="00920DA3" w:rsidRPr="00784F4C" w:rsidRDefault="00920DA3" w:rsidP="00920DA3">
      <w:pPr>
        <w:rPr>
          <w:color w:val="44546A" w:themeColor="text2"/>
          <w:lang w:val="en-US"/>
        </w:rPr>
      </w:pPr>
      <w:r w:rsidRPr="00784F4C">
        <w:rPr>
          <w:color w:val="44546A" w:themeColor="text2"/>
          <w:lang w:val="en-US"/>
        </w:rPr>
        <w:t xml:space="preserve">Write a program which receives a </w:t>
      </w:r>
      <w:r w:rsidRPr="00784F4C">
        <w:rPr>
          <w:b/>
          <w:color w:val="44546A" w:themeColor="text2"/>
          <w:lang w:val="en-US"/>
        </w:rPr>
        <w:t>number</w:t>
      </w:r>
      <w:r w:rsidRPr="00784F4C">
        <w:rPr>
          <w:color w:val="44546A" w:themeColor="text2"/>
          <w:lang w:val="en-US"/>
        </w:rPr>
        <w:t xml:space="preserve"> and prints the corresponding name of the day of week. If the number is not a valid day, print '</w:t>
      </w:r>
      <w:r w:rsidRPr="00784F4C">
        <w:rPr>
          <w:b/>
          <w:color w:val="44546A" w:themeColor="text2"/>
          <w:lang w:val="en-US"/>
        </w:rPr>
        <w:t>Invalid day!</w:t>
      </w:r>
      <w:r w:rsidRPr="00784F4C">
        <w:rPr>
          <w:color w:val="44546A" w:themeColor="text2"/>
          <w:lang w:val="en-US"/>
        </w:rPr>
        <w:t>'</w:t>
      </w:r>
    </w:p>
    <w:p w14:paraId="5CA013AB" w14:textId="77777777" w:rsidR="00920DA3" w:rsidRPr="00784F4C" w:rsidRDefault="00920DA3" w:rsidP="00920DA3">
      <w:pPr>
        <w:rPr>
          <w:b/>
          <w:color w:val="44546A" w:themeColor="text2"/>
          <w:lang w:val="en-US"/>
        </w:rPr>
      </w:pPr>
      <w:r w:rsidRPr="00784F4C">
        <w:rPr>
          <w:b/>
          <w:color w:val="44546A" w:themeColor="text2"/>
          <w:lang w:val="en-US"/>
        </w:rPr>
        <w:t>Examples</w:t>
      </w:r>
    </w:p>
    <w:tbl>
      <w:tblPr>
        <w:tblStyle w:val="GridTable1Light-Accent1"/>
        <w:tblW w:w="5462" w:type="dxa"/>
        <w:tblLook w:val="04A0" w:firstRow="1" w:lastRow="0" w:firstColumn="1" w:lastColumn="0" w:noHBand="0" w:noVBand="1"/>
      </w:tblPr>
      <w:tblGrid>
        <w:gridCol w:w="2582"/>
        <w:gridCol w:w="2880"/>
      </w:tblGrid>
      <w:tr w:rsidR="00784F4C" w:rsidRPr="00784F4C" w14:paraId="15035E8B" w14:textId="77777777" w:rsidTr="0092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041F8022" w14:textId="77777777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2880" w:type="dxa"/>
          </w:tcPr>
          <w:p w14:paraId="4783593D" w14:textId="77777777" w:rsidR="00920DA3" w:rsidRPr="00784F4C" w:rsidRDefault="00920DA3" w:rsidP="00920DA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Output</w:t>
            </w:r>
          </w:p>
        </w:tc>
      </w:tr>
      <w:tr w:rsidR="00784F4C" w:rsidRPr="00784F4C" w14:paraId="3CFE19D4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3D4EA4C2" w14:textId="77777777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3</w:t>
            </w:r>
          </w:p>
        </w:tc>
        <w:tc>
          <w:tcPr>
            <w:tcW w:w="2880" w:type="dxa"/>
          </w:tcPr>
          <w:p w14:paraId="0D136B0A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Wednesday</w:t>
            </w:r>
          </w:p>
        </w:tc>
      </w:tr>
      <w:tr w:rsidR="00784F4C" w:rsidRPr="00784F4C" w14:paraId="1611BB09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7B31A085" w14:textId="77777777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6</w:t>
            </w:r>
          </w:p>
        </w:tc>
        <w:tc>
          <w:tcPr>
            <w:tcW w:w="2880" w:type="dxa"/>
          </w:tcPr>
          <w:p w14:paraId="39E80B99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Saturday</w:t>
            </w:r>
          </w:p>
        </w:tc>
      </w:tr>
      <w:tr w:rsidR="00784F4C" w:rsidRPr="00784F4C" w14:paraId="4D3EDCE3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2" w:type="dxa"/>
          </w:tcPr>
          <w:p w14:paraId="41410290" w14:textId="77777777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11</w:t>
            </w:r>
          </w:p>
        </w:tc>
        <w:tc>
          <w:tcPr>
            <w:tcW w:w="2880" w:type="dxa"/>
          </w:tcPr>
          <w:p w14:paraId="760C3449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784F4C">
              <w:rPr>
                <w:bCs/>
                <w:color w:val="44546A" w:themeColor="text2"/>
                <w:lang w:val="en-US"/>
              </w:rPr>
              <w:t>Invalid day!</w:t>
            </w:r>
          </w:p>
        </w:tc>
      </w:tr>
    </w:tbl>
    <w:p w14:paraId="26383D36" w14:textId="1B4554FC" w:rsidR="00920DA3" w:rsidRPr="00784F4C" w:rsidRDefault="00920DA3" w:rsidP="00920DA3">
      <w:pPr>
        <w:rPr>
          <w:color w:val="44546A" w:themeColor="text2"/>
          <w:lang w:val="en-US"/>
        </w:rPr>
      </w:pPr>
    </w:p>
    <w:p w14:paraId="56911177" w14:textId="77777777" w:rsidR="00920DA3" w:rsidRPr="00784F4C" w:rsidRDefault="00920DA3" w:rsidP="00920DA3">
      <w:pPr>
        <w:pStyle w:val="Heading1"/>
        <w:ind w:left="360"/>
        <w:rPr>
          <w:color w:val="44546A" w:themeColor="text2"/>
          <w:lang w:val="en"/>
        </w:rPr>
      </w:pPr>
      <w:bookmarkStart w:id="2" w:name="_Toc145349106"/>
      <w:r w:rsidRPr="00784F4C">
        <w:rPr>
          <w:color w:val="44546A" w:themeColor="text2"/>
          <w:lang w:val="en"/>
        </w:rPr>
        <w:t>Reverse an Array of Numbers</w:t>
      </w:r>
      <w:bookmarkEnd w:id="2"/>
    </w:p>
    <w:p w14:paraId="1657DBB3" w14:textId="0CB0D582" w:rsidR="00920DA3" w:rsidRPr="00784F4C" w:rsidRDefault="00920DA3" w:rsidP="00920DA3">
      <w:pPr>
        <w:rPr>
          <w:color w:val="44546A" w:themeColor="text2"/>
          <w:lang w:val="en-US"/>
        </w:rPr>
      </w:pPr>
      <w:r w:rsidRPr="00784F4C">
        <w:rPr>
          <w:color w:val="44546A" w:themeColor="text2"/>
          <w:lang w:val="en-US"/>
        </w:rPr>
        <w:t xml:space="preserve">Receive a number </w:t>
      </w:r>
      <w:r w:rsidRPr="00784F4C">
        <w:rPr>
          <w:b/>
          <w:bCs/>
          <w:color w:val="44546A" w:themeColor="text2"/>
          <w:lang w:val="en-US"/>
        </w:rPr>
        <w:t>n</w:t>
      </w:r>
      <w:r w:rsidRPr="00784F4C">
        <w:rPr>
          <w:color w:val="44546A" w:themeColor="text2"/>
          <w:lang w:val="en-US"/>
        </w:rPr>
        <w:t xml:space="preserve"> and an </w:t>
      </w:r>
      <w:r w:rsidRPr="00784F4C">
        <w:rPr>
          <w:b/>
          <w:bCs/>
          <w:color w:val="44546A" w:themeColor="text2"/>
          <w:lang w:val="en-US"/>
        </w:rPr>
        <w:t>array</w:t>
      </w:r>
      <w:r w:rsidRPr="00784F4C">
        <w:rPr>
          <w:color w:val="44546A" w:themeColor="text2"/>
          <w:lang w:val="en-US"/>
        </w:rPr>
        <w:t xml:space="preserve"> of elements, </w:t>
      </w:r>
      <w:r w:rsidRPr="00784F4C">
        <w:rPr>
          <w:b/>
          <w:bCs/>
          <w:color w:val="44546A" w:themeColor="text2"/>
          <w:lang w:val="en-US"/>
        </w:rPr>
        <w:t>create</w:t>
      </w:r>
      <w:r w:rsidRPr="00784F4C">
        <w:rPr>
          <w:color w:val="44546A" w:themeColor="text2"/>
          <w:lang w:val="en-US"/>
        </w:rPr>
        <w:t xml:space="preserve"> a </w:t>
      </w:r>
      <w:r w:rsidRPr="00784F4C">
        <w:rPr>
          <w:b/>
          <w:bCs/>
          <w:color w:val="44546A" w:themeColor="text2"/>
          <w:lang w:val="en-US"/>
        </w:rPr>
        <w:t>new</w:t>
      </w:r>
      <w:r w:rsidRPr="00784F4C">
        <w:rPr>
          <w:color w:val="44546A" w:themeColor="text2"/>
          <w:lang w:val="en-US"/>
        </w:rPr>
        <w:t xml:space="preserve"> array with </w:t>
      </w:r>
      <w:r w:rsidRPr="00784F4C">
        <w:rPr>
          <w:b/>
          <w:bCs/>
          <w:color w:val="44546A" w:themeColor="text2"/>
          <w:lang w:val="en-US"/>
        </w:rPr>
        <w:t>n</w:t>
      </w:r>
      <w:r w:rsidRPr="00784F4C">
        <w:rPr>
          <w:color w:val="44546A" w:themeColor="text2"/>
          <w:lang w:val="en-US"/>
        </w:rPr>
        <w:t xml:space="preserve"> numbers, </w:t>
      </w:r>
      <w:r w:rsidRPr="00784F4C">
        <w:rPr>
          <w:b/>
          <w:bCs/>
          <w:color w:val="44546A" w:themeColor="text2"/>
          <w:lang w:val="en-US"/>
        </w:rPr>
        <w:t>reverse</w:t>
      </w:r>
      <w:r w:rsidRPr="00784F4C">
        <w:rPr>
          <w:color w:val="44546A" w:themeColor="text2"/>
          <w:lang w:val="en-US"/>
        </w:rPr>
        <w:t xml:space="preserve"> it and print its elements on a single line, </w:t>
      </w:r>
      <w:r w:rsidR="000C0050" w:rsidRPr="00784F4C">
        <w:rPr>
          <w:color w:val="44546A" w:themeColor="text2"/>
          <w:lang w:val="en-US"/>
        </w:rPr>
        <w:t>space separated</w:t>
      </w:r>
      <w:r w:rsidRPr="00784F4C">
        <w:rPr>
          <w:color w:val="44546A" w:themeColor="text2"/>
          <w:lang w:val="en-US"/>
        </w:rPr>
        <w:t>.</w:t>
      </w:r>
    </w:p>
    <w:p w14:paraId="439410DC" w14:textId="77777777" w:rsidR="00920DA3" w:rsidRPr="00784F4C" w:rsidRDefault="00920DA3" w:rsidP="00920DA3">
      <w:pPr>
        <w:rPr>
          <w:b/>
          <w:color w:val="44546A" w:themeColor="text2"/>
          <w:lang w:val="en-US"/>
        </w:rPr>
      </w:pPr>
      <w:r w:rsidRPr="00784F4C">
        <w:rPr>
          <w:b/>
          <w:color w:val="44546A" w:themeColor="text2"/>
          <w:lang w:val="en-US"/>
        </w:rPr>
        <w:t>Examples</w:t>
      </w:r>
    </w:p>
    <w:tbl>
      <w:tblPr>
        <w:tblStyle w:val="GridTable1Light-Accent1"/>
        <w:tblW w:w="7082" w:type="dxa"/>
        <w:tblLook w:val="04A0" w:firstRow="1" w:lastRow="0" w:firstColumn="1" w:lastColumn="0" w:noHBand="0" w:noVBand="1"/>
      </w:tblPr>
      <w:tblGrid>
        <w:gridCol w:w="3392"/>
        <w:gridCol w:w="3690"/>
      </w:tblGrid>
      <w:tr w:rsidR="00784F4C" w:rsidRPr="00784F4C" w14:paraId="51B6028C" w14:textId="77777777" w:rsidTr="0092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14:paraId="22578F8E" w14:textId="77777777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3690" w:type="dxa"/>
          </w:tcPr>
          <w:p w14:paraId="142B06F1" w14:textId="77777777" w:rsidR="00920DA3" w:rsidRPr="00784F4C" w:rsidRDefault="00920DA3" w:rsidP="00920DA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Output</w:t>
            </w:r>
          </w:p>
        </w:tc>
      </w:tr>
      <w:tr w:rsidR="00784F4C" w:rsidRPr="00784F4C" w14:paraId="3FC06844" w14:textId="77777777" w:rsidTr="00920DA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14:paraId="13B62D02" w14:textId="77777777" w:rsidR="004467B4" w:rsidRPr="00784F4C" w:rsidRDefault="004467B4" w:rsidP="00920DA3">
            <w:pPr>
              <w:spacing w:after="160" w:line="259" w:lineRule="auto"/>
              <w:rPr>
                <w:b w:val="0"/>
                <w:bCs w:val="0"/>
                <w:color w:val="44546A" w:themeColor="text2"/>
              </w:rPr>
            </w:pPr>
            <w:r w:rsidRPr="00784F4C">
              <w:rPr>
                <w:color w:val="44546A" w:themeColor="text2"/>
              </w:rPr>
              <w:t>3</w:t>
            </w:r>
          </w:p>
          <w:p w14:paraId="4E8C9B23" w14:textId="735C5AC4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10,20,30,40,50</w:t>
            </w:r>
          </w:p>
        </w:tc>
        <w:tc>
          <w:tcPr>
            <w:tcW w:w="3690" w:type="dxa"/>
          </w:tcPr>
          <w:p w14:paraId="0328653C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30 20 10</w:t>
            </w:r>
          </w:p>
        </w:tc>
      </w:tr>
      <w:tr w:rsidR="00784F4C" w:rsidRPr="00784F4C" w14:paraId="34B35F7D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14:paraId="68A4D4BF" w14:textId="77777777" w:rsidR="004467B4" w:rsidRPr="00784F4C" w:rsidRDefault="00920DA3" w:rsidP="00920DA3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4</w:t>
            </w:r>
          </w:p>
          <w:p w14:paraId="536CDEC2" w14:textId="4E12A6B9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-1,20,99,5</w:t>
            </w:r>
          </w:p>
        </w:tc>
        <w:tc>
          <w:tcPr>
            <w:tcW w:w="3690" w:type="dxa"/>
          </w:tcPr>
          <w:p w14:paraId="12AA9218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784F4C">
              <w:rPr>
                <w:bCs/>
                <w:color w:val="44546A" w:themeColor="text2"/>
                <w:lang w:val="en-US"/>
              </w:rPr>
              <w:t>5 99 20 -1</w:t>
            </w:r>
          </w:p>
        </w:tc>
      </w:tr>
      <w:tr w:rsidR="00784F4C" w:rsidRPr="00784F4C" w14:paraId="7531D3B8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14:paraId="36D14341" w14:textId="77777777" w:rsidR="004467B4" w:rsidRPr="00784F4C" w:rsidRDefault="00920DA3" w:rsidP="00920DA3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2</w:t>
            </w:r>
          </w:p>
          <w:p w14:paraId="6062FDCC" w14:textId="756F709F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66,43,75,89,47</w:t>
            </w:r>
          </w:p>
        </w:tc>
        <w:tc>
          <w:tcPr>
            <w:tcW w:w="3690" w:type="dxa"/>
          </w:tcPr>
          <w:p w14:paraId="50AF6E93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784F4C">
              <w:rPr>
                <w:bCs/>
                <w:color w:val="44546A" w:themeColor="text2"/>
                <w:lang w:val="en-US"/>
              </w:rPr>
              <w:t>43 66</w:t>
            </w:r>
          </w:p>
        </w:tc>
      </w:tr>
    </w:tbl>
    <w:p w14:paraId="691DD9DC" w14:textId="3878E2AC" w:rsidR="00920DA3" w:rsidRPr="00784F4C" w:rsidRDefault="00920DA3" w:rsidP="00920DA3">
      <w:pPr>
        <w:rPr>
          <w:color w:val="44546A" w:themeColor="text2"/>
          <w:lang w:val="en-US"/>
        </w:rPr>
      </w:pPr>
    </w:p>
    <w:p w14:paraId="393BC901" w14:textId="77777777" w:rsidR="00920DA3" w:rsidRPr="00784F4C" w:rsidRDefault="00920DA3" w:rsidP="00920DA3">
      <w:pPr>
        <w:pStyle w:val="Heading1"/>
        <w:ind w:left="360"/>
        <w:rPr>
          <w:color w:val="44546A" w:themeColor="text2"/>
          <w:lang w:val="en"/>
        </w:rPr>
      </w:pPr>
      <w:bookmarkStart w:id="3" w:name="_Toc145349107"/>
      <w:r w:rsidRPr="00784F4C">
        <w:rPr>
          <w:color w:val="44546A" w:themeColor="text2"/>
          <w:lang w:val="en"/>
        </w:rPr>
        <w:t>Reverse an Array of Strings</w:t>
      </w:r>
      <w:bookmarkEnd w:id="3"/>
    </w:p>
    <w:p w14:paraId="459AFD69" w14:textId="16956BDB" w:rsidR="00920DA3" w:rsidRPr="00784F4C" w:rsidRDefault="00920DA3" w:rsidP="00920DA3">
      <w:pPr>
        <w:rPr>
          <w:color w:val="44546A" w:themeColor="text2"/>
          <w:lang w:val="en-US"/>
        </w:rPr>
      </w:pPr>
      <w:r w:rsidRPr="00784F4C">
        <w:rPr>
          <w:color w:val="44546A" w:themeColor="text2"/>
          <w:lang w:val="en-US"/>
        </w:rPr>
        <w:t xml:space="preserve">Receive an </w:t>
      </w:r>
      <w:r w:rsidRPr="00784F4C">
        <w:rPr>
          <w:b/>
          <w:color w:val="44546A" w:themeColor="text2"/>
          <w:lang w:val="en-US"/>
        </w:rPr>
        <w:t>array of strings</w:t>
      </w:r>
      <w:r w:rsidRPr="00784F4C">
        <w:rPr>
          <w:color w:val="44546A" w:themeColor="text2"/>
          <w:lang w:val="en-US"/>
        </w:rPr>
        <w:t xml:space="preserve"> (space separated values), reverse </w:t>
      </w:r>
      <w:r w:rsidR="000C0050" w:rsidRPr="00784F4C">
        <w:rPr>
          <w:color w:val="44546A" w:themeColor="text2"/>
          <w:lang w:val="en-US"/>
        </w:rPr>
        <w:t>it,</w:t>
      </w:r>
      <w:r w:rsidRPr="00784F4C">
        <w:rPr>
          <w:color w:val="44546A" w:themeColor="text2"/>
          <w:lang w:val="en-US"/>
        </w:rPr>
        <w:t xml:space="preserve"> and print its elements. </w:t>
      </w:r>
      <w:r w:rsidRPr="00784F4C">
        <w:rPr>
          <w:b/>
          <w:color w:val="44546A" w:themeColor="text2"/>
          <w:lang w:val="en-US"/>
        </w:rPr>
        <w:t>Swap</w:t>
      </w:r>
      <w:r w:rsidRPr="00784F4C">
        <w:rPr>
          <w:color w:val="44546A" w:themeColor="text2"/>
          <w:lang w:val="en-US"/>
        </w:rPr>
        <w:t xml:space="preserve"> elements. For </w:t>
      </w:r>
      <w:r w:rsidR="000C0050" w:rsidRPr="00784F4C">
        <w:rPr>
          <w:color w:val="44546A" w:themeColor="text2"/>
          <w:lang w:val="en-US"/>
        </w:rPr>
        <w:t>example,</w:t>
      </w:r>
      <w:r w:rsidRPr="00784F4C">
        <w:rPr>
          <w:color w:val="44546A" w:themeColor="text2"/>
          <w:lang w:val="en-US"/>
        </w:rPr>
        <w:t xml:space="preserve"> the </w:t>
      </w:r>
      <w:r w:rsidRPr="00784F4C">
        <w:rPr>
          <w:b/>
          <w:color w:val="44546A" w:themeColor="text2"/>
          <w:lang w:val="en-US"/>
        </w:rPr>
        <w:t xml:space="preserve">first element should be </w:t>
      </w:r>
      <w:r w:rsidR="000C0050" w:rsidRPr="00784F4C">
        <w:rPr>
          <w:b/>
          <w:color w:val="44546A" w:themeColor="text2"/>
          <w:lang w:val="en-US"/>
        </w:rPr>
        <w:t>last,</w:t>
      </w:r>
      <w:r w:rsidRPr="00784F4C">
        <w:rPr>
          <w:color w:val="44546A" w:themeColor="text2"/>
          <w:lang w:val="en-US"/>
        </w:rPr>
        <w:t xml:space="preserve"> and the </w:t>
      </w:r>
      <w:r w:rsidRPr="00784F4C">
        <w:rPr>
          <w:b/>
          <w:color w:val="44546A" w:themeColor="text2"/>
          <w:lang w:val="en-US"/>
        </w:rPr>
        <w:t xml:space="preserve">last element should be first </w:t>
      </w:r>
      <w:r w:rsidRPr="00784F4C">
        <w:rPr>
          <w:color w:val="44546A" w:themeColor="text2"/>
          <w:lang w:val="en-US"/>
        </w:rPr>
        <w:t>etc.</w:t>
      </w:r>
    </w:p>
    <w:p w14:paraId="65F87B03" w14:textId="77777777" w:rsidR="00920DA3" w:rsidRPr="00784F4C" w:rsidRDefault="00920DA3" w:rsidP="00920DA3">
      <w:pPr>
        <w:rPr>
          <w:b/>
          <w:color w:val="44546A" w:themeColor="text2"/>
          <w:lang w:val="en-US"/>
        </w:rPr>
      </w:pPr>
      <w:r w:rsidRPr="00784F4C">
        <w:rPr>
          <w:b/>
          <w:color w:val="44546A" w:themeColor="text2"/>
          <w:lang w:val="en-US"/>
        </w:rPr>
        <w:t>Examples</w:t>
      </w:r>
    </w:p>
    <w:tbl>
      <w:tblPr>
        <w:tblStyle w:val="GridTable1Light-Accent1"/>
        <w:tblW w:w="7262" w:type="dxa"/>
        <w:tblLook w:val="04A0" w:firstRow="1" w:lastRow="0" w:firstColumn="1" w:lastColumn="0" w:noHBand="0" w:noVBand="1"/>
      </w:tblPr>
      <w:tblGrid>
        <w:gridCol w:w="3752"/>
        <w:gridCol w:w="3510"/>
      </w:tblGrid>
      <w:tr w:rsidR="00784F4C" w:rsidRPr="00784F4C" w14:paraId="4223FBC7" w14:textId="77777777" w:rsidTr="0092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08940214" w14:textId="77777777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3510" w:type="dxa"/>
          </w:tcPr>
          <w:p w14:paraId="31206087" w14:textId="77777777" w:rsidR="00920DA3" w:rsidRPr="00784F4C" w:rsidRDefault="00920DA3" w:rsidP="00920DA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Output</w:t>
            </w:r>
          </w:p>
        </w:tc>
      </w:tr>
      <w:tr w:rsidR="00784F4C" w:rsidRPr="00784F4C" w14:paraId="55E466BE" w14:textId="77777777" w:rsidTr="00920DA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797EC7DF" w14:textId="2AF97745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proofErr w:type="spellStart"/>
            <w:proofErr w:type="gramStart"/>
            <w:r w:rsidRPr="00784F4C">
              <w:rPr>
                <w:color w:val="44546A" w:themeColor="text2"/>
                <w:lang w:val="en-US"/>
              </w:rPr>
              <w:t>a,b</w:t>
            </w:r>
            <w:proofErr w:type="gramEnd"/>
            <w:r w:rsidRPr="00784F4C">
              <w:rPr>
                <w:color w:val="44546A" w:themeColor="text2"/>
                <w:lang w:val="en-US"/>
              </w:rPr>
              <w:t>,c,d,e</w:t>
            </w:r>
            <w:proofErr w:type="spellEnd"/>
          </w:p>
        </w:tc>
        <w:tc>
          <w:tcPr>
            <w:tcW w:w="3510" w:type="dxa"/>
          </w:tcPr>
          <w:p w14:paraId="0FC6BA43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 xml:space="preserve">e d c b a </w:t>
            </w:r>
          </w:p>
        </w:tc>
      </w:tr>
      <w:tr w:rsidR="00784F4C" w:rsidRPr="00784F4C" w14:paraId="6878F0BA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36466F06" w14:textId="67A4104C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proofErr w:type="spellStart"/>
            <w:proofErr w:type="gramStart"/>
            <w:r w:rsidRPr="00784F4C">
              <w:rPr>
                <w:color w:val="44546A" w:themeColor="text2"/>
                <w:lang w:val="en-US"/>
              </w:rPr>
              <w:t>abc,def</w:t>
            </w:r>
            <w:proofErr w:type="gramEnd"/>
            <w:r w:rsidRPr="00784F4C">
              <w:rPr>
                <w:color w:val="44546A" w:themeColor="text2"/>
                <w:lang w:val="en-US"/>
              </w:rPr>
              <w:t>,hig,klm,nop</w:t>
            </w:r>
            <w:proofErr w:type="spellEnd"/>
          </w:p>
        </w:tc>
        <w:tc>
          <w:tcPr>
            <w:tcW w:w="3510" w:type="dxa"/>
          </w:tcPr>
          <w:p w14:paraId="471E1784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proofErr w:type="spellStart"/>
            <w:r w:rsidRPr="00784F4C">
              <w:rPr>
                <w:color w:val="44546A" w:themeColor="text2"/>
                <w:lang w:val="en-US"/>
              </w:rPr>
              <w:t>nop</w:t>
            </w:r>
            <w:proofErr w:type="spellEnd"/>
            <w:r w:rsidRPr="00784F4C">
              <w:rPr>
                <w:color w:val="44546A" w:themeColor="text2"/>
                <w:lang w:val="en-US"/>
              </w:rPr>
              <w:t xml:space="preserve"> </w:t>
            </w:r>
            <w:proofErr w:type="spellStart"/>
            <w:r w:rsidRPr="00784F4C">
              <w:rPr>
                <w:color w:val="44546A" w:themeColor="text2"/>
                <w:lang w:val="en-US"/>
              </w:rPr>
              <w:t>klm</w:t>
            </w:r>
            <w:proofErr w:type="spellEnd"/>
            <w:r w:rsidRPr="00784F4C">
              <w:rPr>
                <w:color w:val="44546A" w:themeColor="text2"/>
                <w:lang w:val="en-US"/>
              </w:rPr>
              <w:t xml:space="preserve"> </w:t>
            </w:r>
            <w:proofErr w:type="spellStart"/>
            <w:r w:rsidRPr="00784F4C">
              <w:rPr>
                <w:color w:val="44546A" w:themeColor="text2"/>
                <w:lang w:val="en-US"/>
              </w:rPr>
              <w:t>hig</w:t>
            </w:r>
            <w:proofErr w:type="spellEnd"/>
            <w:r w:rsidRPr="00784F4C">
              <w:rPr>
                <w:color w:val="44546A" w:themeColor="text2"/>
                <w:lang w:val="en-US"/>
              </w:rPr>
              <w:t xml:space="preserve"> def </w:t>
            </w:r>
            <w:proofErr w:type="spellStart"/>
            <w:r w:rsidRPr="00784F4C">
              <w:rPr>
                <w:color w:val="44546A" w:themeColor="text2"/>
                <w:lang w:val="en-US"/>
              </w:rPr>
              <w:t>abc</w:t>
            </w:r>
            <w:proofErr w:type="spellEnd"/>
          </w:p>
        </w:tc>
      </w:tr>
      <w:tr w:rsidR="00784F4C" w:rsidRPr="00784F4C" w14:paraId="325B52EC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2" w:type="dxa"/>
          </w:tcPr>
          <w:p w14:paraId="02B7FE3E" w14:textId="3B70D432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lastRenderedPageBreak/>
              <w:t>33,123,</w:t>
            </w:r>
            <w:proofErr w:type="gramStart"/>
            <w:r w:rsidRPr="00784F4C">
              <w:rPr>
                <w:color w:val="44546A" w:themeColor="text2"/>
                <w:lang w:val="en-US"/>
              </w:rPr>
              <w:t>0,dd</w:t>
            </w:r>
            <w:proofErr w:type="gramEnd"/>
          </w:p>
        </w:tc>
        <w:tc>
          <w:tcPr>
            <w:tcW w:w="3510" w:type="dxa"/>
          </w:tcPr>
          <w:p w14:paraId="67A14EDD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dd 0 123 33</w:t>
            </w:r>
          </w:p>
        </w:tc>
      </w:tr>
    </w:tbl>
    <w:p w14:paraId="74890205" w14:textId="77777777" w:rsidR="00920DA3" w:rsidRPr="00784F4C" w:rsidRDefault="00920DA3" w:rsidP="00920DA3">
      <w:pPr>
        <w:rPr>
          <w:b/>
          <w:color w:val="44546A" w:themeColor="text2"/>
          <w:lang w:val="en-US"/>
        </w:rPr>
      </w:pPr>
      <w:r w:rsidRPr="00784F4C">
        <w:rPr>
          <w:b/>
          <w:color w:val="44546A" w:themeColor="text2"/>
          <w:lang w:val="en-US"/>
        </w:rPr>
        <w:t>Hints</w:t>
      </w:r>
    </w:p>
    <w:p w14:paraId="1CE3CBA3" w14:textId="4B6683C6" w:rsidR="00920DA3" w:rsidRPr="00784F4C" w:rsidRDefault="00920DA3" w:rsidP="00920DA3">
      <w:pPr>
        <w:rPr>
          <w:color w:val="44546A" w:themeColor="text2"/>
          <w:lang w:val="en-US"/>
        </w:rPr>
      </w:pPr>
      <w:r w:rsidRPr="00784F4C">
        <w:rPr>
          <w:color w:val="44546A" w:themeColor="text2"/>
          <w:lang w:val="en-US"/>
        </w:rPr>
        <w:t>Loop to the</w:t>
      </w:r>
      <w:r w:rsidRPr="00784F4C">
        <w:rPr>
          <w:b/>
          <w:color w:val="44546A" w:themeColor="text2"/>
          <w:lang w:val="en-US"/>
        </w:rPr>
        <w:t xml:space="preserve"> half-length </w:t>
      </w:r>
      <w:r w:rsidRPr="00784F4C">
        <w:rPr>
          <w:color w:val="44546A" w:themeColor="text2"/>
          <w:lang w:val="en-US"/>
        </w:rPr>
        <w:t xml:space="preserve">of the array. Create a </w:t>
      </w:r>
      <w:r w:rsidRPr="00784F4C">
        <w:rPr>
          <w:b/>
          <w:color w:val="44546A" w:themeColor="text2"/>
          <w:lang w:val="en-US"/>
        </w:rPr>
        <w:t>function</w:t>
      </w:r>
      <w:r w:rsidRPr="00784F4C">
        <w:rPr>
          <w:color w:val="44546A" w:themeColor="text2"/>
          <w:lang w:val="en-US"/>
        </w:rPr>
        <w:t xml:space="preserve"> to swap </w:t>
      </w:r>
      <w:r w:rsidRPr="00784F4C">
        <w:rPr>
          <w:b/>
          <w:color w:val="44546A" w:themeColor="text2"/>
          <w:lang w:val="en-US"/>
        </w:rPr>
        <w:t>two elements</w:t>
      </w:r>
      <w:r w:rsidRPr="00784F4C">
        <w:rPr>
          <w:color w:val="44546A" w:themeColor="text2"/>
          <w:lang w:val="en-US"/>
        </w:rPr>
        <w:t xml:space="preserve"> inside an array.</w:t>
      </w:r>
    </w:p>
    <w:p w14:paraId="6A07FCB0" w14:textId="77777777" w:rsidR="00920DA3" w:rsidRPr="00784F4C" w:rsidRDefault="00920DA3" w:rsidP="00920DA3">
      <w:pPr>
        <w:pStyle w:val="Heading1"/>
        <w:ind w:left="360"/>
        <w:rPr>
          <w:color w:val="44546A" w:themeColor="text2"/>
          <w:lang w:val="en"/>
        </w:rPr>
      </w:pPr>
      <w:bookmarkStart w:id="4" w:name="_Toc145349108"/>
      <w:r w:rsidRPr="00784F4C">
        <w:rPr>
          <w:color w:val="44546A" w:themeColor="text2"/>
          <w:lang w:val="en"/>
        </w:rPr>
        <w:t>Sum Even Numbers</w:t>
      </w:r>
      <w:bookmarkEnd w:id="4"/>
    </w:p>
    <w:p w14:paraId="4F75C8EC" w14:textId="77777777" w:rsidR="00920DA3" w:rsidRPr="00784F4C" w:rsidRDefault="00920DA3" w:rsidP="00920DA3">
      <w:pPr>
        <w:rPr>
          <w:color w:val="44546A" w:themeColor="text2"/>
          <w:lang w:val="en-GB"/>
        </w:rPr>
      </w:pPr>
      <w:r w:rsidRPr="00784F4C">
        <w:rPr>
          <w:color w:val="44546A" w:themeColor="text2"/>
          <w:lang w:val="en-GB"/>
        </w:rPr>
        <w:t xml:space="preserve">Receive an </w:t>
      </w:r>
      <w:r w:rsidRPr="00784F4C">
        <w:rPr>
          <w:b/>
          <w:color w:val="44546A" w:themeColor="text2"/>
          <w:lang w:val="en-GB"/>
        </w:rPr>
        <w:t>array of strings</w:t>
      </w:r>
      <w:r w:rsidRPr="00784F4C">
        <w:rPr>
          <w:color w:val="44546A" w:themeColor="text2"/>
          <w:lang w:val="en-GB"/>
        </w:rPr>
        <w:t xml:space="preserve"> parse them to </w:t>
      </w:r>
      <w:r w:rsidRPr="00784F4C">
        <w:rPr>
          <w:b/>
          <w:color w:val="44546A" w:themeColor="text2"/>
          <w:lang w:val="en-GB"/>
        </w:rPr>
        <w:t>numbers</w:t>
      </w:r>
      <w:r w:rsidRPr="00784F4C">
        <w:rPr>
          <w:color w:val="44546A" w:themeColor="text2"/>
          <w:lang w:val="en-GB"/>
        </w:rPr>
        <w:t xml:space="preserve"> and sum only the </w:t>
      </w:r>
      <w:r w:rsidRPr="00784F4C">
        <w:rPr>
          <w:b/>
          <w:color w:val="44546A" w:themeColor="text2"/>
          <w:lang w:val="en-GB"/>
        </w:rPr>
        <w:t>even</w:t>
      </w:r>
      <w:r w:rsidRPr="00784F4C">
        <w:rPr>
          <w:color w:val="44546A" w:themeColor="text2"/>
          <w:lang w:val="en-GB"/>
        </w:rPr>
        <w:t xml:space="preserve"> numbers.</w:t>
      </w:r>
    </w:p>
    <w:p w14:paraId="74A9EF88" w14:textId="77777777" w:rsidR="00920DA3" w:rsidRPr="00784F4C" w:rsidRDefault="00920DA3" w:rsidP="00920DA3">
      <w:pPr>
        <w:rPr>
          <w:b/>
          <w:color w:val="44546A" w:themeColor="text2"/>
          <w:lang w:val="en-US"/>
        </w:rPr>
      </w:pPr>
      <w:r w:rsidRPr="00784F4C">
        <w:rPr>
          <w:b/>
          <w:color w:val="44546A" w:themeColor="text2"/>
          <w:lang w:val="en-US"/>
        </w:rPr>
        <w:t>Examples</w:t>
      </w:r>
    </w:p>
    <w:tbl>
      <w:tblPr>
        <w:tblStyle w:val="GridTable1Light-Accent1"/>
        <w:tblW w:w="5359" w:type="dxa"/>
        <w:tblLook w:val="04A0" w:firstRow="1" w:lastRow="0" w:firstColumn="1" w:lastColumn="0" w:noHBand="0" w:noVBand="1"/>
      </w:tblPr>
      <w:tblGrid>
        <w:gridCol w:w="2382"/>
        <w:gridCol w:w="2977"/>
      </w:tblGrid>
      <w:tr w:rsidR="00784F4C" w:rsidRPr="00784F4C" w14:paraId="3CD40C88" w14:textId="77777777" w:rsidTr="0092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36572087" w14:textId="77777777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2977" w:type="dxa"/>
          </w:tcPr>
          <w:p w14:paraId="4787B914" w14:textId="77777777" w:rsidR="00920DA3" w:rsidRPr="00784F4C" w:rsidRDefault="00920DA3" w:rsidP="00920DA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Output</w:t>
            </w:r>
          </w:p>
        </w:tc>
      </w:tr>
      <w:tr w:rsidR="00784F4C" w:rsidRPr="00784F4C" w14:paraId="505505DE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2DF19633" w14:textId="6249E071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1,2,3,4,5</w:t>
            </w:r>
            <w:r w:rsidR="004467B4" w:rsidRPr="00784F4C">
              <w:rPr>
                <w:color w:val="44546A" w:themeColor="text2"/>
                <w:lang w:val="en-US"/>
              </w:rPr>
              <w:t>,</w:t>
            </w:r>
            <w:r w:rsidRPr="00784F4C">
              <w:rPr>
                <w:color w:val="44546A" w:themeColor="text2"/>
                <w:lang w:val="en-US"/>
              </w:rPr>
              <w:t>6</w:t>
            </w:r>
          </w:p>
        </w:tc>
        <w:tc>
          <w:tcPr>
            <w:tcW w:w="2977" w:type="dxa"/>
          </w:tcPr>
          <w:p w14:paraId="281BDF5F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784F4C">
              <w:rPr>
                <w:color w:val="44546A" w:themeColor="text2"/>
                <w:lang w:val="en-US"/>
              </w:rPr>
              <w:t>12</w:t>
            </w:r>
          </w:p>
        </w:tc>
      </w:tr>
      <w:tr w:rsidR="00784F4C" w:rsidRPr="00784F4C" w14:paraId="275195A4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68CF04FD" w14:textId="0D9F61C3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3,5,7,9</w:t>
            </w:r>
          </w:p>
        </w:tc>
        <w:tc>
          <w:tcPr>
            <w:tcW w:w="2977" w:type="dxa"/>
          </w:tcPr>
          <w:p w14:paraId="68FF5AF7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bCs/>
                <w:color w:val="44546A" w:themeColor="text2"/>
                <w:lang w:val="en-US"/>
              </w:rPr>
              <w:t>0</w:t>
            </w:r>
          </w:p>
        </w:tc>
      </w:tr>
      <w:tr w:rsidR="00784F4C" w:rsidRPr="00784F4C" w14:paraId="0B6A7A07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7FE67B3B" w14:textId="57675FE0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2,4,6</w:t>
            </w:r>
            <w:r w:rsidR="004467B4" w:rsidRPr="00784F4C">
              <w:rPr>
                <w:color w:val="44546A" w:themeColor="text2"/>
                <w:lang w:val="en-US"/>
              </w:rPr>
              <w:t>,</w:t>
            </w:r>
            <w:r w:rsidRPr="00784F4C">
              <w:rPr>
                <w:color w:val="44546A" w:themeColor="text2"/>
                <w:lang w:val="en-US"/>
              </w:rPr>
              <w:t>8,10</w:t>
            </w:r>
          </w:p>
        </w:tc>
        <w:tc>
          <w:tcPr>
            <w:tcW w:w="2977" w:type="dxa"/>
          </w:tcPr>
          <w:p w14:paraId="481291A6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784F4C">
              <w:rPr>
                <w:bCs/>
                <w:color w:val="44546A" w:themeColor="text2"/>
                <w:lang w:val="en-US"/>
              </w:rPr>
              <w:t>30</w:t>
            </w:r>
          </w:p>
        </w:tc>
      </w:tr>
    </w:tbl>
    <w:p w14:paraId="0D3C6391" w14:textId="77777777" w:rsidR="00920DA3" w:rsidRPr="00784F4C" w:rsidRDefault="00920DA3" w:rsidP="00920DA3">
      <w:pPr>
        <w:pStyle w:val="Heading1"/>
        <w:ind w:left="360"/>
        <w:rPr>
          <w:color w:val="44546A" w:themeColor="text2"/>
          <w:lang w:val="en"/>
        </w:rPr>
      </w:pPr>
      <w:bookmarkStart w:id="5" w:name="_Toc145349109"/>
      <w:r w:rsidRPr="00784F4C">
        <w:rPr>
          <w:color w:val="44546A" w:themeColor="text2"/>
          <w:lang w:val="en"/>
        </w:rPr>
        <w:t>Even and Odd Subtraction</w:t>
      </w:r>
      <w:bookmarkEnd w:id="5"/>
    </w:p>
    <w:p w14:paraId="60C4697F" w14:textId="77777777" w:rsidR="00920DA3" w:rsidRPr="00784F4C" w:rsidRDefault="00920DA3" w:rsidP="00920DA3">
      <w:pPr>
        <w:rPr>
          <w:color w:val="44546A" w:themeColor="text2"/>
          <w:lang w:val="en-GB"/>
        </w:rPr>
      </w:pPr>
      <w:r w:rsidRPr="00784F4C">
        <w:rPr>
          <w:color w:val="44546A" w:themeColor="text2"/>
          <w:lang w:val="en-GB"/>
        </w:rPr>
        <w:t>Write a program that calculates the difference between the sum of the even and the sum of the odd numbers in an array.</w:t>
      </w:r>
    </w:p>
    <w:p w14:paraId="6A101356" w14:textId="77777777" w:rsidR="00920DA3" w:rsidRPr="00784F4C" w:rsidRDefault="00920DA3" w:rsidP="00920DA3">
      <w:pPr>
        <w:rPr>
          <w:b/>
          <w:color w:val="44546A" w:themeColor="text2"/>
          <w:lang w:val="en-US"/>
        </w:rPr>
      </w:pPr>
      <w:r w:rsidRPr="00784F4C">
        <w:rPr>
          <w:b/>
          <w:color w:val="44546A" w:themeColor="text2"/>
          <w:lang w:val="en-US"/>
        </w:rPr>
        <w:t>Examples</w:t>
      </w:r>
    </w:p>
    <w:tbl>
      <w:tblPr>
        <w:tblStyle w:val="GridTable1Light-Accent1"/>
        <w:tblW w:w="6295" w:type="dxa"/>
        <w:tblLook w:val="04A0" w:firstRow="1" w:lastRow="0" w:firstColumn="1" w:lastColumn="0" w:noHBand="0" w:noVBand="1"/>
      </w:tblPr>
      <w:tblGrid>
        <w:gridCol w:w="2333"/>
        <w:gridCol w:w="1071"/>
        <w:gridCol w:w="2891"/>
      </w:tblGrid>
      <w:tr w:rsidR="00784F4C" w:rsidRPr="00784F4C" w14:paraId="3C2366AF" w14:textId="77777777" w:rsidTr="0092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05C2C128" w14:textId="77777777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936" w:type="dxa"/>
          </w:tcPr>
          <w:p w14:paraId="1B78D920" w14:textId="77777777" w:rsidR="00920DA3" w:rsidRPr="00784F4C" w:rsidRDefault="00920DA3" w:rsidP="00920DA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Output</w:t>
            </w:r>
          </w:p>
        </w:tc>
        <w:tc>
          <w:tcPr>
            <w:tcW w:w="2977" w:type="dxa"/>
          </w:tcPr>
          <w:p w14:paraId="062E5FF1" w14:textId="77777777" w:rsidR="00920DA3" w:rsidRPr="00784F4C" w:rsidRDefault="00920DA3" w:rsidP="00920DA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Comments</w:t>
            </w:r>
          </w:p>
        </w:tc>
      </w:tr>
      <w:tr w:rsidR="00784F4C" w:rsidRPr="00784F4C" w14:paraId="325DD364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35272203" w14:textId="312C0523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1,2,3,4,5,6</w:t>
            </w:r>
          </w:p>
        </w:tc>
        <w:tc>
          <w:tcPr>
            <w:tcW w:w="936" w:type="dxa"/>
          </w:tcPr>
          <w:p w14:paraId="3950B025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3</w:t>
            </w:r>
          </w:p>
        </w:tc>
        <w:tc>
          <w:tcPr>
            <w:tcW w:w="2977" w:type="dxa"/>
          </w:tcPr>
          <w:p w14:paraId="67825A39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2 + 4 + 6 = 12</w:t>
            </w:r>
          </w:p>
          <w:p w14:paraId="0ECC344C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1 + 3 + 5 = 9</w:t>
            </w:r>
          </w:p>
          <w:p w14:paraId="4AFEF730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12 – 9 = 3</w:t>
            </w:r>
          </w:p>
        </w:tc>
      </w:tr>
      <w:tr w:rsidR="00784F4C" w:rsidRPr="00784F4C" w14:paraId="15FCF93D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54836CD5" w14:textId="73FC1B7C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3,5,7,9</w:t>
            </w:r>
          </w:p>
        </w:tc>
        <w:tc>
          <w:tcPr>
            <w:tcW w:w="936" w:type="dxa"/>
          </w:tcPr>
          <w:p w14:paraId="50F3087C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-24</w:t>
            </w:r>
          </w:p>
        </w:tc>
        <w:tc>
          <w:tcPr>
            <w:tcW w:w="2977" w:type="dxa"/>
          </w:tcPr>
          <w:p w14:paraId="16996679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</w:p>
        </w:tc>
      </w:tr>
      <w:tr w:rsidR="00784F4C" w:rsidRPr="00784F4C" w14:paraId="698075B2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14:paraId="24F2655D" w14:textId="7754F929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2,4,6,8,10</w:t>
            </w:r>
          </w:p>
        </w:tc>
        <w:tc>
          <w:tcPr>
            <w:tcW w:w="936" w:type="dxa"/>
          </w:tcPr>
          <w:p w14:paraId="02277037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784F4C">
              <w:rPr>
                <w:bCs/>
                <w:color w:val="44546A" w:themeColor="text2"/>
                <w:lang w:val="en-US"/>
              </w:rPr>
              <w:t>30</w:t>
            </w:r>
          </w:p>
        </w:tc>
        <w:tc>
          <w:tcPr>
            <w:tcW w:w="2977" w:type="dxa"/>
          </w:tcPr>
          <w:p w14:paraId="3E088FC6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</w:p>
        </w:tc>
      </w:tr>
    </w:tbl>
    <w:p w14:paraId="25DCE4FF" w14:textId="77777777" w:rsidR="00920DA3" w:rsidRPr="00784F4C" w:rsidRDefault="00920DA3" w:rsidP="00920DA3">
      <w:pPr>
        <w:pStyle w:val="Heading1"/>
        <w:ind w:left="360"/>
        <w:rPr>
          <w:color w:val="44546A" w:themeColor="text2"/>
          <w:lang w:val="en"/>
        </w:rPr>
      </w:pPr>
      <w:bookmarkStart w:id="6" w:name="_Toc145349110"/>
      <w:r w:rsidRPr="00784F4C">
        <w:rPr>
          <w:color w:val="44546A" w:themeColor="text2"/>
          <w:lang w:val="en"/>
        </w:rPr>
        <w:t>Equal Arrays</w:t>
      </w:r>
      <w:bookmarkEnd w:id="6"/>
    </w:p>
    <w:p w14:paraId="2649BEF0" w14:textId="3CAF20EC" w:rsidR="00920DA3" w:rsidRPr="00784F4C" w:rsidRDefault="00920DA3" w:rsidP="00920DA3">
      <w:pPr>
        <w:rPr>
          <w:color w:val="44546A" w:themeColor="text2"/>
          <w:lang w:val="en-US"/>
        </w:rPr>
      </w:pPr>
      <w:r w:rsidRPr="00784F4C">
        <w:rPr>
          <w:color w:val="44546A" w:themeColor="text2"/>
          <w:lang w:val="en-US"/>
        </w:rPr>
        <w:t xml:space="preserve">Receive </w:t>
      </w:r>
      <w:r w:rsidRPr="00784F4C">
        <w:rPr>
          <w:b/>
          <w:color w:val="44546A" w:themeColor="text2"/>
          <w:lang w:val="en-US"/>
        </w:rPr>
        <w:t>two</w:t>
      </w:r>
      <w:r w:rsidRPr="00784F4C">
        <w:rPr>
          <w:color w:val="44546A" w:themeColor="text2"/>
          <w:lang w:val="en-US"/>
        </w:rPr>
        <w:t xml:space="preserve"> </w:t>
      </w:r>
      <w:r w:rsidRPr="00784F4C">
        <w:rPr>
          <w:b/>
          <w:color w:val="44546A" w:themeColor="text2"/>
          <w:lang w:val="en-US"/>
        </w:rPr>
        <w:t>string arrays</w:t>
      </w:r>
      <w:r w:rsidRPr="00784F4C">
        <w:rPr>
          <w:color w:val="44546A" w:themeColor="text2"/>
          <w:lang w:val="en-US"/>
        </w:rPr>
        <w:t xml:space="preserve"> and print on the console whether they are </w:t>
      </w:r>
      <w:r w:rsidRPr="00784F4C">
        <w:rPr>
          <w:b/>
          <w:color w:val="44546A" w:themeColor="text2"/>
          <w:lang w:val="en-US"/>
        </w:rPr>
        <w:t>identical</w:t>
      </w:r>
      <w:r w:rsidRPr="00784F4C">
        <w:rPr>
          <w:color w:val="44546A" w:themeColor="text2"/>
          <w:lang w:val="en-US"/>
        </w:rPr>
        <w:t xml:space="preserve"> or not. Arrays are identical if their elements are </w:t>
      </w:r>
      <w:r w:rsidRPr="00784F4C">
        <w:rPr>
          <w:b/>
          <w:color w:val="44546A" w:themeColor="text2"/>
          <w:lang w:val="en-US"/>
        </w:rPr>
        <w:t>equal</w:t>
      </w:r>
      <w:r w:rsidRPr="00784F4C">
        <w:rPr>
          <w:color w:val="44546A" w:themeColor="text2"/>
          <w:lang w:val="en-US"/>
        </w:rPr>
        <w:t xml:space="preserve">. If the arrays are identical find the </w:t>
      </w:r>
      <w:r w:rsidRPr="00784F4C">
        <w:rPr>
          <w:b/>
          <w:color w:val="44546A" w:themeColor="text2"/>
          <w:lang w:val="en-US"/>
        </w:rPr>
        <w:t>sum</w:t>
      </w:r>
      <w:r w:rsidRPr="00784F4C">
        <w:rPr>
          <w:color w:val="44546A" w:themeColor="text2"/>
          <w:lang w:val="en-US"/>
        </w:rPr>
        <w:t xml:space="preserve"> of the first one and print on the console </w:t>
      </w:r>
      <w:r w:rsidR="000C0050" w:rsidRPr="00784F4C">
        <w:rPr>
          <w:color w:val="44546A" w:themeColor="text2"/>
          <w:lang w:val="en-US"/>
        </w:rPr>
        <w:t>the following</w:t>
      </w:r>
      <w:r w:rsidRPr="00784F4C">
        <w:rPr>
          <w:color w:val="44546A" w:themeColor="text2"/>
          <w:lang w:val="en-US"/>
        </w:rPr>
        <w:t xml:space="preserve"> message: '</w:t>
      </w:r>
      <w:r w:rsidRPr="00784F4C">
        <w:rPr>
          <w:b/>
          <w:color w:val="44546A" w:themeColor="text2"/>
          <w:lang w:val="en-US"/>
        </w:rPr>
        <w:t>Arrays are identical. Sum: {sum}</w:t>
      </w:r>
      <w:r w:rsidRPr="00784F4C">
        <w:rPr>
          <w:color w:val="44546A" w:themeColor="text2"/>
          <w:lang w:val="en-US"/>
        </w:rPr>
        <w:t xml:space="preserve">', otherwise find the </w:t>
      </w:r>
      <w:r w:rsidRPr="00784F4C">
        <w:rPr>
          <w:b/>
          <w:color w:val="44546A" w:themeColor="text2"/>
          <w:lang w:val="en-US"/>
        </w:rPr>
        <w:t>first index</w:t>
      </w:r>
      <w:r w:rsidRPr="00784F4C">
        <w:rPr>
          <w:color w:val="44546A" w:themeColor="text2"/>
          <w:lang w:val="en-US"/>
        </w:rPr>
        <w:t xml:space="preserve"> where the arrays </w:t>
      </w:r>
      <w:r w:rsidRPr="00784F4C">
        <w:rPr>
          <w:b/>
          <w:color w:val="44546A" w:themeColor="text2"/>
          <w:lang w:val="en-US"/>
        </w:rPr>
        <w:t>differ</w:t>
      </w:r>
      <w:r w:rsidRPr="00784F4C">
        <w:rPr>
          <w:color w:val="44546A" w:themeColor="text2"/>
          <w:lang w:val="en-US"/>
        </w:rPr>
        <w:t xml:space="preserve"> and print on the console following message:</w:t>
      </w:r>
    </w:p>
    <w:p w14:paraId="762ECEC8" w14:textId="77777777" w:rsidR="00920DA3" w:rsidRPr="00784F4C" w:rsidRDefault="00920DA3" w:rsidP="00920DA3">
      <w:pPr>
        <w:rPr>
          <w:color w:val="44546A" w:themeColor="text2"/>
          <w:lang w:val="en-US"/>
        </w:rPr>
      </w:pPr>
      <w:r w:rsidRPr="00784F4C">
        <w:rPr>
          <w:color w:val="44546A" w:themeColor="text2"/>
          <w:lang w:val="en-US"/>
        </w:rPr>
        <w:t xml:space="preserve"> '</w:t>
      </w:r>
      <w:bookmarkStart w:id="7" w:name="OLE_LINK1"/>
      <w:r w:rsidRPr="00784F4C">
        <w:rPr>
          <w:b/>
          <w:color w:val="44546A" w:themeColor="text2"/>
          <w:lang w:val="en-US"/>
        </w:rPr>
        <w:t>Arrays are not identical. Found difference at {index} index</w:t>
      </w:r>
      <w:bookmarkEnd w:id="7"/>
      <w:r w:rsidRPr="00784F4C">
        <w:rPr>
          <w:color w:val="44546A" w:themeColor="text2"/>
          <w:lang w:val="en-US"/>
        </w:rPr>
        <w:t>'.</w:t>
      </w:r>
    </w:p>
    <w:p w14:paraId="7CBFC770" w14:textId="77777777" w:rsidR="00920DA3" w:rsidRPr="00784F4C" w:rsidRDefault="00920DA3" w:rsidP="00920DA3">
      <w:pPr>
        <w:rPr>
          <w:b/>
          <w:color w:val="44546A" w:themeColor="text2"/>
          <w:lang w:val="en-US"/>
        </w:rPr>
      </w:pPr>
    </w:p>
    <w:p w14:paraId="64530C65" w14:textId="77777777" w:rsidR="00920DA3" w:rsidRPr="00784F4C" w:rsidRDefault="00920DA3" w:rsidP="00920DA3">
      <w:pPr>
        <w:rPr>
          <w:b/>
          <w:color w:val="44546A" w:themeColor="text2"/>
          <w:lang w:val="en-US"/>
        </w:rPr>
      </w:pPr>
      <w:r w:rsidRPr="00784F4C">
        <w:rPr>
          <w:b/>
          <w:color w:val="44546A" w:themeColor="text2"/>
          <w:lang w:val="en-US"/>
        </w:rPr>
        <w:t>Examples</w:t>
      </w:r>
    </w:p>
    <w:tbl>
      <w:tblPr>
        <w:tblStyle w:val="GridTable1Light-Accent1"/>
        <w:tblW w:w="9692" w:type="dxa"/>
        <w:tblLook w:val="04A0" w:firstRow="1" w:lastRow="0" w:firstColumn="1" w:lastColumn="0" w:noHBand="0" w:noVBand="1"/>
      </w:tblPr>
      <w:tblGrid>
        <w:gridCol w:w="5552"/>
        <w:gridCol w:w="4140"/>
      </w:tblGrid>
      <w:tr w:rsidR="00784F4C" w:rsidRPr="00784F4C" w14:paraId="6CB9D4AA" w14:textId="77777777" w:rsidTr="0092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2" w:type="dxa"/>
          </w:tcPr>
          <w:p w14:paraId="610F7081" w14:textId="77777777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lastRenderedPageBreak/>
              <w:t>Input</w:t>
            </w:r>
          </w:p>
        </w:tc>
        <w:tc>
          <w:tcPr>
            <w:tcW w:w="4140" w:type="dxa"/>
          </w:tcPr>
          <w:p w14:paraId="285C01B2" w14:textId="77777777" w:rsidR="00920DA3" w:rsidRPr="00784F4C" w:rsidRDefault="00920DA3" w:rsidP="00920DA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Output</w:t>
            </w:r>
          </w:p>
        </w:tc>
      </w:tr>
      <w:tr w:rsidR="00784F4C" w:rsidRPr="00784F4C" w14:paraId="31D86CF9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2" w:type="dxa"/>
          </w:tcPr>
          <w:p w14:paraId="6AE5A05E" w14:textId="77777777" w:rsidR="004467B4" w:rsidRPr="00784F4C" w:rsidRDefault="00920DA3" w:rsidP="004467B4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1</w:t>
            </w:r>
            <w:r w:rsidR="004467B4" w:rsidRPr="00784F4C">
              <w:rPr>
                <w:color w:val="44546A" w:themeColor="text2"/>
                <w:lang w:val="en-US"/>
              </w:rPr>
              <w:t>0</w:t>
            </w:r>
            <w:r w:rsidRPr="00784F4C">
              <w:rPr>
                <w:color w:val="44546A" w:themeColor="text2"/>
                <w:lang w:val="en-US"/>
              </w:rPr>
              <w:t>,20,30</w:t>
            </w:r>
          </w:p>
          <w:p w14:paraId="30207725" w14:textId="658CF025" w:rsidR="00920DA3" w:rsidRPr="00784F4C" w:rsidRDefault="004467B4" w:rsidP="004467B4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10,20,30</w:t>
            </w:r>
          </w:p>
        </w:tc>
        <w:tc>
          <w:tcPr>
            <w:tcW w:w="4140" w:type="dxa"/>
          </w:tcPr>
          <w:p w14:paraId="688783CE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Arrays are identical. Sum: 60</w:t>
            </w:r>
          </w:p>
        </w:tc>
      </w:tr>
      <w:tr w:rsidR="00784F4C" w:rsidRPr="00784F4C" w14:paraId="1ECB7143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2" w:type="dxa"/>
          </w:tcPr>
          <w:p w14:paraId="35E1B282" w14:textId="06EEA14A" w:rsidR="004467B4" w:rsidRPr="00784F4C" w:rsidRDefault="00920DA3" w:rsidP="00920DA3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1</w:t>
            </w:r>
            <w:r w:rsidR="004467B4" w:rsidRPr="00784F4C">
              <w:rPr>
                <w:color w:val="44546A" w:themeColor="text2"/>
                <w:lang w:val="en-US"/>
              </w:rPr>
              <w:t>,2,3,4</w:t>
            </w:r>
          </w:p>
          <w:p w14:paraId="56D95EF4" w14:textId="0EEF69EF" w:rsidR="00920DA3" w:rsidRPr="00784F4C" w:rsidRDefault="004467B4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1,2,4,4</w:t>
            </w:r>
          </w:p>
        </w:tc>
        <w:tc>
          <w:tcPr>
            <w:tcW w:w="4140" w:type="dxa"/>
          </w:tcPr>
          <w:p w14:paraId="6C1C8FF4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bCs/>
                <w:color w:val="44546A" w:themeColor="text2"/>
                <w:lang w:val="en-US"/>
              </w:rPr>
              <w:t xml:space="preserve">Arrays are not identical. Found difference at 2 </w:t>
            </w:r>
            <w:proofErr w:type="gramStart"/>
            <w:r w:rsidRPr="00784F4C">
              <w:rPr>
                <w:bCs/>
                <w:color w:val="44546A" w:themeColor="text2"/>
                <w:lang w:val="en-US"/>
              </w:rPr>
              <w:t>index</w:t>
            </w:r>
            <w:proofErr w:type="gramEnd"/>
          </w:p>
        </w:tc>
      </w:tr>
      <w:tr w:rsidR="00784F4C" w:rsidRPr="00784F4C" w14:paraId="76884692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2" w:type="dxa"/>
          </w:tcPr>
          <w:p w14:paraId="02EF58F1" w14:textId="77777777" w:rsidR="00920DA3" w:rsidRPr="00784F4C" w:rsidRDefault="00920DA3" w:rsidP="00920DA3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1</w:t>
            </w:r>
          </w:p>
          <w:p w14:paraId="7DC4E749" w14:textId="64048B1B" w:rsidR="004467B4" w:rsidRPr="00784F4C" w:rsidRDefault="004467B4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10</w:t>
            </w:r>
          </w:p>
        </w:tc>
        <w:tc>
          <w:tcPr>
            <w:tcW w:w="4140" w:type="dxa"/>
          </w:tcPr>
          <w:p w14:paraId="05E9D475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784F4C">
              <w:rPr>
                <w:bCs/>
                <w:color w:val="44546A" w:themeColor="text2"/>
                <w:lang w:val="en-US"/>
              </w:rPr>
              <w:t>Arrays are not identical. Found difference at 0 index</w:t>
            </w:r>
          </w:p>
        </w:tc>
      </w:tr>
    </w:tbl>
    <w:p w14:paraId="2D8BD90B" w14:textId="77777777" w:rsidR="00920DA3" w:rsidRPr="00784F4C" w:rsidRDefault="00920DA3" w:rsidP="00920DA3">
      <w:pPr>
        <w:pStyle w:val="Heading1"/>
        <w:ind w:left="360"/>
        <w:rPr>
          <w:color w:val="44546A" w:themeColor="text2"/>
          <w:lang w:val="en"/>
        </w:rPr>
      </w:pPr>
      <w:bookmarkStart w:id="8" w:name="_Toc145349111"/>
      <w:r w:rsidRPr="00784F4C">
        <w:rPr>
          <w:color w:val="44546A" w:themeColor="text2"/>
          <w:lang w:val="en"/>
        </w:rPr>
        <w:t>Condense Array to Number</w:t>
      </w:r>
      <w:bookmarkEnd w:id="8"/>
    </w:p>
    <w:p w14:paraId="7D593DEA" w14:textId="1B565119" w:rsidR="00920DA3" w:rsidRPr="00784F4C" w:rsidRDefault="00920DA3" w:rsidP="00920DA3">
      <w:pPr>
        <w:rPr>
          <w:color w:val="44546A" w:themeColor="text2"/>
        </w:rPr>
      </w:pPr>
      <w:r w:rsidRPr="00784F4C">
        <w:rPr>
          <w:color w:val="44546A" w:themeColor="text2"/>
          <w:lang w:val="en-US"/>
        </w:rPr>
        <w:t xml:space="preserve">Write a program to receive </w:t>
      </w:r>
      <w:r w:rsidRPr="00784F4C">
        <w:rPr>
          <w:b/>
          <w:color w:val="44546A" w:themeColor="text2"/>
          <w:lang w:val="en-US"/>
        </w:rPr>
        <w:t>an array of numbers</w:t>
      </w:r>
      <w:r w:rsidRPr="00784F4C">
        <w:rPr>
          <w:color w:val="44546A" w:themeColor="text2"/>
          <w:lang w:val="en-US"/>
        </w:rPr>
        <w:t xml:space="preserve"> and </w:t>
      </w:r>
      <w:r w:rsidRPr="00784F4C">
        <w:rPr>
          <w:b/>
          <w:color w:val="44546A" w:themeColor="text2"/>
          <w:lang w:val="en-US"/>
        </w:rPr>
        <w:t>condense</w:t>
      </w:r>
      <w:r w:rsidRPr="00784F4C">
        <w:rPr>
          <w:color w:val="44546A" w:themeColor="text2"/>
          <w:lang w:val="en-US"/>
        </w:rPr>
        <w:t xml:space="preserve"> them by </w:t>
      </w:r>
      <w:r w:rsidRPr="00784F4C">
        <w:rPr>
          <w:b/>
          <w:color w:val="44546A" w:themeColor="text2"/>
          <w:lang w:val="en-US"/>
        </w:rPr>
        <w:t>summing</w:t>
      </w:r>
      <w:r w:rsidRPr="00784F4C">
        <w:rPr>
          <w:color w:val="44546A" w:themeColor="text2"/>
          <w:lang w:val="en-US"/>
        </w:rPr>
        <w:t xml:space="preserve"> adjacent couples of elements until a </w:t>
      </w:r>
      <w:r w:rsidRPr="00784F4C">
        <w:rPr>
          <w:b/>
          <w:color w:val="44546A" w:themeColor="text2"/>
          <w:lang w:val="en-US"/>
        </w:rPr>
        <w:t>single number</w:t>
      </w:r>
      <w:r w:rsidRPr="00784F4C">
        <w:rPr>
          <w:color w:val="44546A" w:themeColor="text2"/>
          <w:lang w:val="en-US"/>
        </w:rPr>
        <w:t xml:space="preserve"> is obtained. For example, if we have 3 elements {2, 10, 3}, we sum the first two and the second two elements and obtain {2+10, 10+3} = {12, 13}, then we sum again all adjacent elements and obtain {12+13} = {25}.</w:t>
      </w:r>
    </w:p>
    <w:tbl>
      <w:tblPr>
        <w:tblStyle w:val="GridTable1Light-Accent1"/>
        <w:tblW w:w="4202" w:type="dxa"/>
        <w:tblLayout w:type="fixed"/>
        <w:tblLook w:val="04A0" w:firstRow="1" w:lastRow="0" w:firstColumn="1" w:lastColumn="0" w:noHBand="0" w:noVBand="1"/>
      </w:tblPr>
      <w:tblGrid>
        <w:gridCol w:w="1772"/>
        <w:gridCol w:w="2430"/>
      </w:tblGrid>
      <w:tr w:rsidR="00784F4C" w:rsidRPr="00784F4C" w14:paraId="51DA9771" w14:textId="77777777" w:rsidTr="0092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63A92DEC" w14:textId="77777777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2430" w:type="dxa"/>
          </w:tcPr>
          <w:p w14:paraId="6C539092" w14:textId="77777777" w:rsidR="00920DA3" w:rsidRPr="00784F4C" w:rsidRDefault="00920DA3" w:rsidP="00920DA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Output</w:t>
            </w:r>
          </w:p>
        </w:tc>
      </w:tr>
      <w:tr w:rsidR="00784F4C" w:rsidRPr="00784F4C" w14:paraId="73144556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49F0A636" w14:textId="0A45FCAB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2,10,3</w:t>
            </w:r>
          </w:p>
        </w:tc>
        <w:tc>
          <w:tcPr>
            <w:tcW w:w="2430" w:type="dxa"/>
          </w:tcPr>
          <w:p w14:paraId="30254F7E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784F4C">
              <w:rPr>
                <w:color w:val="44546A" w:themeColor="text2"/>
                <w:lang w:val="en-US"/>
              </w:rPr>
              <w:t>25</w:t>
            </w:r>
          </w:p>
        </w:tc>
      </w:tr>
      <w:tr w:rsidR="00784F4C" w:rsidRPr="00784F4C" w14:paraId="16B69F61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6BB4EC46" w14:textId="69D67170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5,0,4,1,2</w:t>
            </w:r>
          </w:p>
        </w:tc>
        <w:tc>
          <w:tcPr>
            <w:tcW w:w="2430" w:type="dxa"/>
          </w:tcPr>
          <w:p w14:paraId="16D93956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35</w:t>
            </w:r>
          </w:p>
        </w:tc>
      </w:tr>
      <w:tr w:rsidR="00784F4C" w:rsidRPr="00784F4C" w14:paraId="4B1A8B5B" w14:textId="77777777" w:rsidTr="0092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770D14D7" w14:textId="1A9EDBF3" w:rsidR="00920DA3" w:rsidRPr="00784F4C" w:rsidRDefault="00920DA3" w:rsidP="00920DA3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1</w:t>
            </w:r>
          </w:p>
        </w:tc>
        <w:tc>
          <w:tcPr>
            <w:tcW w:w="2430" w:type="dxa"/>
          </w:tcPr>
          <w:p w14:paraId="4BE57CAF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784F4C">
              <w:rPr>
                <w:color w:val="44546A" w:themeColor="text2"/>
                <w:lang w:val="en-US"/>
              </w:rPr>
              <w:t>1</w:t>
            </w:r>
          </w:p>
        </w:tc>
      </w:tr>
    </w:tbl>
    <w:p w14:paraId="5460F228" w14:textId="77777777" w:rsidR="00920DA3" w:rsidRPr="00784F4C" w:rsidRDefault="00920DA3" w:rsidP="00920DA3">
      <w:pPr>
        <w:rPr>
          <w:b/>
          <w:color w:val="44546A" w:themeColor="text2"/>
          <w:lang w:val="en-US"/>
        </w:rPr>
      </w:pPr>
      <w:r w:rsidRPr="00784F4C">
        <w:rPr>
          <w:b/>
          <w:color w:val="44546A" w:themeColor="text2"/>
          <w:lang w:val="en-US"/>
        </w:rPr>
        <w:t>Hints</w:t>
      </w:r>
    </w:p>
    <w:p w14:paraId="2636C90A" w14:textId="77777777" w:rsidR="00920DA3" w:rsidRPr="00784F4C" w:rsidRDefault="00920DA3" w:rsidP="00920DA3">
      <w:pPr>
        <w:rPr>
          <w:color w:val="44546A" w:themeColor="text2"/>
          <w:lang w:val="en-US"/>
        </w:rPr>
      </w:pPr>
      <w:r w:rsidRPr="00784F4C">
        <w:rPr>
          <w:color w:val="44546A" w:themeColor="text2"/>
          <w:lang w:val="en-US"/>
        </w:rPr>
        <w:t xml:space="preserve">While we have more than one element in the array </w:t>
      </w:r>
      <w:proofErr w:type="spellStart"/>
      <w:proofErr w:type="gramStart"/>
      <w:r w:rsidRPr="00784F4C">
        <w:rPr>
          <w:b/>
          <w:color w:val="44546A" w:themeColor="text2"/>
          <w:lang w:val="en-US"/>
        </w:rPr>
        <w:t>nums</w:t>
      </w:r>
      <w:proofErr w:type="spellEnd"/>
      <w:r w:rsidRPr="00784F4C">
        <w:rPr>
          <w:b/>
          <w:color w:val="44546A" w:themeColor="text2"/>
          <w:lang w:val="en-US"/>
        </w:rPr>
        <w:t>[</w:t>
      </w:r>
      <w:proofErr w:type="gramEnd"/>
      <w:r w:rsidRPr="00784F4C">
        <w:rPr>
          <w:b/>
          <w:color w:val="44546A" w:themeColor="text2"/>
          <w:lang w:val="en-US"/>
        </w:rPr>
        <w:t>]</w:t>
      </w:r>
      <w:r w:rsidRPr="00784F4C">
        <w:rPr>
          <w:color w:val="44546A" w:themeColor="text2"/>
          <w:lang w:val="en-US"/>
        </w:rPr>
        <w:t>, repeat the following:</w:t>
      </w:r>
    </w:p>
    <w:p w14:paraId="1ECB5CAD" w14:textId="0B208CF5" w:rsidR="00920DA3" w:rsidRPr="00784F4C" w:rsidRDefault="00920DA3">
      <w:pPr>
        <w:numPr>
          <w:ilvl w:val="0"/>
          <w:numId w:val="2"/>
        </w:numPr>
        <w:rPr>
          <w:color w:val="44546A" w:themeColor="text2"/>
          <w:lang w:val="en-US"/>
        </w:rPr>
      </w:pPr>
      <w:r w:rsidRPr="00784F4C">
        <w:rPr>
          <w:color w:val="44546A" w:themeColor="text2"/>
          <w:lang w:val="en-US"/>
        </w:rPr>
        <w:t xml:space="preserve">Allocate a new array </w:t>
      </w:r>
      <w:proofErr w:type="gramStart"/>
      <w:r w:rsidRPr="00784F4C">
        <w:rPr>
          <w:b/>
          <w:color w:val="44546A" w:themeColor="text2"/>
          <w:lang w:val="en-US"/>
        </w:rPr>
        <w:t>condensed[</w:t>
      </w:r>
      <w:proofErr w:type="gramEnd"/>
      <w:r w:rsidRPr="00784F4C">
        <w:rPr>
          <w:b/>
          <w:color w:val="44546A" w:themeColor="text2"/>
          <w:lang w:val="en-US"/>
        </w:rPr>
        <w:t>]</w:t>
      </w:r>
      <w:r w:rsidRPr="00784F4C">
        <w:rPr>
          <w:color w:val="44546A" w:themeColor="text2"/>
          <w:lang w:val="en-US"/>
        </w:rPr>
        <w:t xml:space="preserve"> of size </w:t>
      </w:r>
      <w:r w:rsidRPr="00784F4C">
        <w:rPr>
          <w:b/>
          <w:color w:val="44546A" w:themeColor="text2"/>
          <w:lang w:val="en-US"/>
        </w:rPr>
        <w:t>nums.</w:t>
      </w:r>
      <w:r w:rsidR="00260A3E" w:rsidRPr="00784F4C">
        <w:rPr>
          <w:b/>
          <w:color w:val="44546A" w:themeColor="text2"/>
          <w:lang w:val="en-US"/>
        </w:rPr>
        <w:t>l</w:t>
      </w:r>
      <w:r w:rsidRPr="00784F4C">
        <w:rPr>
          <w:b/>
          <w:color w:val="44546A" w:themeColor="text2"/>
          <w:lang w:val="en-US"/>
        </w:rPr>
        <w:t>ength-1</w:t>
      </w:r>
      <w:r w:rsidRPr="00784F4C">
        <w:rPr>
          <w:color w:val="44546A" w:themeColor="text2"/>
          <w:lang w:val="en-US"/>
        </w:rPr>
        <w:t>.</w:t>
      </w:r>
    </w:p>
    <w:p w14:paraId="7AAF1CBB" w14:textId="77777777" w:rsidR="00920DA3" w:rsidRPr="00784F4C" w:rsidRDefault="00920DA3">
      <w:pPr>
        <w:numPr>
          <w:ilvl w:val="0"/>
          <w:numId w:val="2"/>
        </w:numPr>
        <w:rPr>
          <w:color w:val="44546A" w:themeColor="text2"/>
          <w:lang w:val="en-US"/>
        </w:rPr>
      </w:pPr>
      <w:r w:rsidRPr="00784F4C">
        <w:rPr>
          <w:color w:val="44546A" w:themeColor="text2"/>
          <w:lang w:val="en-US"/>
        </w:rPr>
        <w:t xml:space="preserve">Sum the numbers from </w:t>
      </w:r>
      <w:proofErr w:type="spellStart"/>
      <w:proofErr w:type="gramStart"/>
      <w:r w:rsidRPr="00784F4C">
        <w:rPr>
          <w:b/>
          <w:color w:val="44546A" w:themeColor="text2"/>
          <w:lang w:val="en-US"/>
        </w:rPr>
        <w:t>nums</w:t>
      </w:r>
      <w:proofErr w:type="spellEnd"/>
      <w:r w:rsidRPr="00784F4C">
        <w:rPr>
          <w:b/>
          <w:color w:val="44546A" w:themeColor="text2"/>
          <w:lang w:val="en-US"/>
        </w:rPr>
        <w:t>[</w:t>
      </w:r>
      <w:proofErr w:type="gramEnd"/>
      <w:r w:rsidRPr="00784F4C">
        <w:rPr>
          <w:b/>
          <w:color w:val="44546A" w:themeColor="text2"/>
          <w:lang w:val="en-US"/>
        </w:rPr>
        <w:t>]</w:t>
      </w:r>
      <w:r w:rsidRPr="00784F4C">
        <w:rPr>
          <w:color w:val="44546A" w:themeColor="text2"/>
          <w:lang w:val="en-US"/>
        </w:rPr>
        <w:t xml:space="preserve"> to </w:t>
      </w:r>
      <w:r w:rsidRPr="00784F4C">
        <w:rPr>
          <w:b/>
          <w:color w:val="44546A" w:themeColor="text2"/>
          <w:lang w:val="en-US"/>
        </w:rPr>
        <w:t>condensed[]</w:t>
      </w:r>
      <w:r w:rsidRPr="00784F4C">
        <w:rPr>
          <w:color w:val="44546A" w:themeColor="text2"/>
          <w:lang w:val="en-US"/>
        </w:rPr>
        <w:t>:</w:t>
      </w:r>
    </w:p>
    <w:p w14:paraId="2AEE2181" w14:textId="77777777" w:rsidR="00920DA3" w:rsidRPr="00784F4C" w:rsidRDefault="00920DA3">
      <w:pPr>
        <w:numPr>
          <w:ilvl w:val="1"/>
          <w:numId w:val="2"/>
        </w:numPr>
        <w:rPr>
          <w:b/>
          <w:color w:val="44546A" w:themeColor="text2"/>
          <w:lang w:val="en-US"/>
        </w:rPr>
      </w:pPr>
      <w:r w:rsidRPr="00784F4C">
        <w:rPr>
          <w:b/>
          <w:color w:val="44546A" w:themeColor="text2"/>
          <w:lang w:val="en-US"/>
        </w:rPr>
        <w:t>condensed[</w:t>
      </w:r>
      <w:proofErr w:type="spellStart"/>
      <w:r w:rsidRPr="00784F4C">
        <w:rPr>
          <w:b/>
          <w:color w:val="44546A" w:themeColor="text2"/>
          <w:lang w:val="en-US"/>
        </w:rPr>
        <w:t>i</w:t>
      </w:r>
      <w:proofErr w:type="spellEnd"/>
      <w:r w:rsidRPr="00784F4C">
        <w:rPr>
          <w:b/>
          <w:color w:val="44546A" w:themeColor="text2"/>
          <w:lang w:val="en-US"/>
        </w:rPr>
        <w:t xml:space="preserve">] = </w:t>
      </w:r>
      <w:proofErr w:type="spellStart"/>
      <w:r w:rsidRPr="00784F4C">
        <w:rPr>
          <w:b/>
          <w:color w:val="44546A" w:themeColor="text2"/>
          <w:lang w:val="en-US"/>
        </w:rPr>
        <w:t>nums</w:t>
      </w:r>
      <w:proofErr w:type="spellEnd"/>
      <w:r w:rsidRPr="00784F4C">
        <w:rPr>
          <w:b/>
          <w:color w:val="44546A" w:themeColor="text2"/>
          <w:lang w:val="en-US"/>
        </w:rPr>
        <w:t>[</w:t>
      </w:r>
      <w:proofErr w:type="spellStart"/>
      <w:r w:rsidRPr="00784F4C">
        <w:rPr>
          <w:b/>
          <w:color w:val="44546A" w:themeColor="text2"/>
          <w:lang w:val="en-US"/>
        </w:rPr>
        <w:t>i</w:t>
      </w:r>
      <w:proofErr w:type="spellEnd"/>
      <w:r w:rsidRPr="00784F4C">
        <w:rPr>
          <w:b/>
          <w:color w:val="44546A" w:themeColor="text2"/>
          <w:lang w:val="en-US"/>
        </w:rPr>
        <w:t xml:space="preserve">] + </w:t>
      </w:r>
      <w:proofErr w:type="spellStart"/>
      <w:r w:rsidRPr="00784F4C">
        <w:rPr>
          <w:b/>
          <w:color w:val="44546A" w:themeColor="text2"/>
          <w:lang w:val="en-US"/>
        </w:rPr>
        <w:t>nums</w:t>
      </w:r>
      <w:proofErr w:type="spellEnd"/>
      <w:r w:rsidRPr="00784F4C">
        <w:rPr>
          <w:b/>
          <w:color w:val="44546A" w:themeColor="text2"/>
          <w:lang w:val="en-US"/>
        </w:rPr>
        <w:t>[i+1]</w:t>
      </w:r>
    </w:p>
    <w:p w14:paraId="64A8DE8E" w14:textId="2069399E" w:rsidR="00920DA3" w:rsidRPr="00784F4C" w:rsidRDefault="00920DA3">
      <w:pPr>
        <w:numPr>
          <w:ilvl w:val="0"/>
          <w:numId w:val="2"/>
        </w:numPr>
        <w:rPr>
          <w:b/>
          <w:color w:val="44546A" w:themeColor="text2"/>
          <w:lang w:val="en-US"/>
        </w:rPr>
      </w:pPr>
      <w:proofErr w:type="spellStart"/>
      <w:proofErr w:type="gramStart"/>
      <w:r w:rsidRPr="00784F4C">
        <w:rPr>
          <w:b/>
          <w:color w:val="44546A" w:themeColor="text2"/>
          <w:lang w:val="en-US"/>
        </w:rPr>
        <w:t>nums</w:t>
      </w:r>
      <w:proofErr w:type="spellEnd"/>
      <w:r w:rsidRPr="00784F4C">
        <w:rPr>
          <w:b/>
          <w:color w:val="44546A" w:themeColor="text2"/>
          <w:lang w:val="en-US"/>
        </w:rPr>
        <w:t>[</w:t>
      </w:r>
      <w:proofErr w:type="gramEnd"/>
      <w:r w:rsidRPr="00784F4C">
        <w:rPr>
          <w:b/>
          <w:color w:val="44546A" w:themeColor="text2"/>
          <w:lang w:val="en-US"/>
        </w:rPr>
        <w:t>] = condensed[]</w:t>
      </w:r>
    </w:p>
    <w:p w14:paraId="779F1393" w14:textId="77777777" w:rsidR="00920DA3" w:rsidRPr="00784F4C" w:rsidRDefault="00920DA3" w:rsidP="00920DA3">
      <w:pPr>
        <w:pStyle w:val="Heading1"/>
        <w:ind w:left="360"/>
        <w:rPr>
          <w:color w:val="44546A" w:themeColor="text2"/>
          <w:lang w:val="en"/>
        </w:rPr>
      </w:pPr>
      <w:bookmarkStart w:id="9" w:name="_Toc145349112"/>
      <w:r w:rsidRPr="00784F4C">
        <w:rPr>
          <w:color w:val="44546A" w:themeColor="text2"/>
          <w:lang w:val="en"/>
        </w:rPr>
        <w:t>Print every N-</w:t>
      </w:r>
      <w:proofErr w:type="spellStart"/>
      <w:r w:rsidRPr="00784F4C">
        <w:rPr>
          <w:color w:val="44546A" w:themeColor="text2"/>
          <w:lang w:val="en"/>
        </w:rPr>
        <w:t>th</w:t>
      </w:r>
      <w:proofErr w:type="spellEnd"/>
      <w:r w:rsidRPr="00784F4C">
        <w:rPr>
          <w:color w:val="44546A" w:themeColor="text2"/>
          <w:lang w:val="en"/>
        </w:rPr>
        <w:t xml:space="preserve"> Element from an Array</w:t>
      </w:r>
      <w:bookmarkEnd w:id="9"/>
      <w:r w:rsidRPr="00784F4C">
        <w:rPr>
          <w:color w:val="44546A" w:themeColor="text2"/>
          <w:lang w:val="en"/>
        </w:rPr>
        <w:t xml:space="preserve"> </w:t>
      </w:r>
    </w:p>
    <w:p w14:paraId="2CBEE949" w14:textId="4A8FA682" w:rsidR="00920DA3" w:rsidRPr="00784F4C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Write </w:t>
      </w:r>
      <w:r w:rsidR="000C0050" w:rsidRPr="00784F4C">
        <w:rPr>
          <w:rFonts w:eastAsiaTheme="minorEastAsia"/>
          <w:color w:val="44546A" w:themeColor="text2"/>
          <w:sz w:val="21"/>
          <w:szCs w:val="21"/>
          <w:lang w:val="en-US"/>
        </w:rPr>
        <w:t>a program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that </w:t>
      </w:r>
      <w:r w:rsidR="00260A3E" w:rsidRPr="00784F4C">
        <w:rPr>
          <w:rFonts w:eastAsiaTheme="minorEastAsia"/>
          <w:color w:val="44546A" w:themeColor="text2"/>
          <w:sz w:val="21"/>
          <w:szCs w:val="21"/>
          <w:lang w:val="en-US"/>
        </w:rPr>
        <w:t>collects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every element of an array</w:t>
      </w:r>
      <w:r w:rsidR="00260A3E"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on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a given step.</w:t>
      </w:r>
    </w:p>
    <w:p w14:paraId="33086B2A" w14:textId="35590DE2" w:rsidR="00920DA3" w:rsidRPr="00784F4C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de-DE"/>
        </w:rPr>
        <w:t>input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comes as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array of strings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and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N - the step</w:t>
      </w:r>
      <w:r w:rsidRPr="00784F4C">
        <w:rPr>
          <w:rFonts w:eastAsiaTheme="minorEastAsia"/>
          <w:color w:val="44546A" w:themeColor="text2"/>
          <w:sz w:val="21"/>
          <w:szCs w:val="21"/>
          <w:lang w:val="de-DE"/>
        </w:rPr>
        <w:t>.</w:t>
      </w:r>
    </w:p>
    <w:p w14:paraId="6503F556" w14:textId="37A26557" w:rsidR="00920DA3" w:rsidRPr="00784F4C" w:rsidRDefault="00920DA3" w:rsidP="00920DA3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collections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are every element on the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N-</w:t>
      </w:r>
      <w:proofErr w:type="spellStart"/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th</w:t>
      </w:r>
      <w:proofErr w:type="spellEnd"/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step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starting from the first one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, until you reach the end of the array. Then, print </w:t>
      </w:r>
      <w:r w:rsidRPr="00784F4C">
        <w:rPr>
          <w:rFonts w:eastAsiaTheme="minorEastAsia"/>
          <w:color w:val="44546A" w:themeColor="text2"/>
          <w:sz w:val="21"/>
          <w:szCs w:val="21"/>
          <w:lang w:val="en-GB"/>
        </w:rPr>
        <w:t>elements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in a row, separated by single space</w:t>
      </w:r>
      <w:r w:rsidRPr="00784F4C">
        <w:rPr>
          <w:rFonts w:eastAsiaTheme="minorEastAsia"/>
          <w:color w:val="44546A" w:themeColor="text2"/>
          <w:sz w:val="21"/>
          <w:szCs w:val="21"/>
          <w:lang w:val="de-DE"/>
        </w:rPr>
        <w:t>.</w:t>
      </w:r>
    </w:p>
    <w:p w14:paraId="63E7BE3B" w14:textId="77777777" w:rsidR="00920DA3" w:rsidRPr="00784F4C" w:rsidRDefault="00920DA3" w:rsidP="00920DA3">
      <w:pPr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Examples</w:t>
      </w:r>
    </w:p>
    <w:tbl>
      <w:tblPr>
        <w:tblStyle w:val="GridTable1Light-Accent1"/>
        <w:tblW w:w="8415" w:type="dxa"/>
        <w:tblLayout w:type="fixed"/>
        <w:tblLook w:val="04A0" w:firstRow="1" w:lastRow="0" w:firstColumn="1" w:lastColumn="0" w:noHBand="0" w:noVBand="1"/>
      </w:tblPr>
      <w:tblGrid>
        <w:gridCol w:w="5155"/>
        <w:gridCol w:w="3260"/>
      </w:tblGrid>
      <w:tr w:rsidR="00784F4C" w:rsidRPr="00784F4C" w14:paraId="041BFA6B" w14:textId="77777777" w:rsidTr="000C0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hideMark/>
          </w:tcPr>
          <w:p w14:paraId="4C79BD0B" w14:textId="77777777" w:rsidR="00920DA3" w:rsidRPr="00784F4C" w:rsidRDefault="00920DA3" w:rsidP="00920DA3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3258" w:type="dxa"/>
            <w:hideMark/>
          </w:tcPr>
          <w:p w14:paraId="75562024" w14:textId="77777777" w:rsidR="00920DA3" w:rsidRPr="00784F4C" w:rsidRDefault="00920DA3" w:rsidP="00920DA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</w:tr>
      <w:tr w:rsidR="00784F4C" w:rsidRPr="00784F4C" w14:paraId="0784FC64" w14:textId="77777777" w:rsidTr="000C005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hideMark/>
          </w:tcPr>
          <w:p w14:paraId="5DBD4B7C" w14:textId="6E7FAC35" w:rsidR="004467B4" w:rsidRPr="00784F4C" w:rsidRDefault="00920DA3" w:rsidP="00920DA3">
            <w:pPr>
              <w:spacing w:after="160" w:line="259" w:lineRule="auto"/>
              <w:rPr>
                <w:rFonts w:eastAsiaTheme="minorEastAsia"/>
                <w:b w:val="0"/>
                <w:bCs w:val="0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lastRenderedPageBreak/>
              <w:t>5,15,31,</w:t>
            </w: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1</w:t>
            </w: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4,20</w:t>
            </w:r>
          </w:p>
          <w:p w14:paraId="40629FBB" w14:textId="5B68C793" w:rsidR="00920DA3" w:rsidRPr="00784F4C" w:rsidRDefault="00920DA3" w:rsidP="00920DA3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2</w:t>
            </w:r>
          </w:p>
        </w:tc>
        <w:tc>
          <w:tcPr>
            <w:tcW w:w="3258" w:type="dxa"/>
            <w:hideMark/>
          </w:tcPr>
          <w:p w14:paraId="2296A001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5 31 20</w:t>
            </w:r>
          </w:p>
        </w:tc>
      </w:tr>
      <w:tr w:rsidR="00784F4C" w:rsidRPr="00784F4C" w14:paraId="4F4DBBB1" w14:textId="77777777" w:rsidTr="000C0050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hideMark/>
          </w:tcPr>
          <w:p w14:paraId="1BCF774C" w14:textId="77777777" w:rsidR="004467B4" w:rsidRPr="00784F4C" w:rsidRDefault="00920DA3" w:rsidP="00920DA3">
            <w:pPr>
              <w:spacing w:after="160" w:line="259" w:lineRule="auto"/>
              <w:rPr>
                <w:rFonts w:eastAsiaTheme="minorEastAsia"/>
                <w:b w:val="0"/>
                <w:bCs w:val="0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dsa,asd,demo,tes</w:t>
            </w:r>
            <w:r w:rsidR="004467B4"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t</w:t>
            </w:r>
          </w:p>
          <w:p w14:paraId="13D33A62" w14:textId="6AAD7787" w:rsidR="00920DA3" w:rsidRPr="00784F4C" w:rsidRDefault="00920DA3" w:rsidP="00920DA3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2</w:t>
            </w:r>
          </w:p>
        </w:tc>
        <w:tc>
          <w:tcPr>
            <w:tcW w:w="3258" w:type="dxa"/>
            <w:hideMark/>
          </w:tcPr>
          <w:p w14:paraId="297381F7" w14:textId="331FB4F2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dsa demo</w:t>
            </w:r>
          </w:p>
        </w:tc>
      </w:tr>
      <w:tr w:rsidR="00784F4C" w:rsidRPr="00784F4C" w14:paraId="6C42A37E" w14:textId="77777777" w:rsidTr="000C005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hideMark/>
          </w:tcPr>
          <w:p w14:paraId="37700A55" w14:textId="77777777" w:rsidR="004467B4" w:rsidRPr="00784F4C" w:rsidRDefault="00920DA3" w:rsidP="00920DA3">
            <w:pPr>
              <w:spacing w:after="160" w:line="259" w:lineRule="auto"/>
              <w:rPr>
                <w:rFonts w:eastAsiaTheme="minorEastAsia"/>
                <w:b w:val="0"/>
                <w:bCs w:val="0"/>
                <w:color w:val="44546A" w:themeColor="text2"/>
                <w:sz w:val="21"/>
                <w:szCs w:val="21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1,2,3,4,5</w:t>
            </w:r>
          </w:p>
          <w:p w14:paraId="742662C5" w14:textId="715FDB8D" w:rsidR="00920DA3" w:rsidRPr="00784F4C" w:rsidRDefault="00920DA3" w:rsidP="00920DA3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6</w:t>
            </w:r>
          </w:p>
        </w:tc>
        <w:tc>
          <w:tcPr>
            <w:tcW w:w="3258" w:type="dxa"/>
            <w:hideMark/>
          </w:tcPr>
          <w:p w14:paraId="7FA807DD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1</w:t>
            </w:r>
          </w:p>
        </w:tc>
      </w:tr>
    </w:tbl>
    <w:p w14:paraId="5386FC81" w14:textId="77777777" w:rsidR="00920DA3" w:rsidRPr="00784F4C" w:rsidRDefault="00920DA3" w:rsidP="00920DA3">
      <w:pPr>
        <w:pStyle w:val="Heading1"/>
        <w:ind w:left="360"/>
        <w:rPr>
          <w:color w:val="44546A" w:themeColor="text2"/>
          <w:lang w:val="en"/>
        </w:rPr>
      </w:pPr>
      <w:bookmarkStart w:id="10" w:name="_Toc145349113"/>
      <w:r w:rsidRPr="00784F4C">
        <w:rPr>
          <w:color w:val="44546A" w:themeColor="text2"/>
          <w:lang w:val="en"/>
        </w:rPr>
        <w:t>Add and Remove Elements from Array</w:t>
      </w:r>
      <w:bookmarkEnd w:id="10"/>
    </w:p>
    <w:p w14:paraId="7C91B1B5" w14:textId="3426EA4D" w:rsidR="00920DA3" w:rsidRPr="00784F4C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Write a </w:t>
      </w:r>
      <w:r w:rsidR="000C0050" w:rsidRPr="00784F4C">
        <w:rPr>
          <w:rFonts w:eastAsiaTheme="minorEastAsia"/>
          <w:color w:val="44546A" w:themeColor="text2"/>
          <w:sz w:val="21"/>
          <w:szCs w:val="21"/>
          <w:lang w:val="en-US"/>
        </w:rPr>
        <w:t>program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that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adds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and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removes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numbers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to/from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an array. You will receive a command which can either be </w:t>
      </w:r>
      <w:r w:rsidRPr="00784F4C">
        <w:rPr>
          <w:rFonts w:eastAsiaTheme="minorEastAsia"/>
          <w:color w:val="44546A" w:themeColor="text2"/>
          <w:sz w:val="21"/>
          <w:szCs w:val="21"/>
          <w:lang w:val="de-DE"/>
        </w:rPr>
        <w:t>"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add</w:t>
      </w:r>
      <w:r w:rsidRPr="00784F4C">
        <w:rPr>
          <w:rFonts w:eastAsiaTheme="minorEastAsia"/>
          <w:color w:val="44546A" w:themeColor="text2"/>
          <w:sz w:val="21"/>
          <w:szCs w:val="21"/>
          <w:lang w:val="de-DE"/>
        </w:rPr>
        <w:t>" or "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remove</w:t>
      </w:r>
      <w:r w:rsidRPr="00784F4C">
        <w:rPr>
          <w:rFonts w:eastAsiaTheme="minorEastAsia"/>
          <w:color w:val="44546A" w:themeColor="text2"/>
          <w:sz w:val="21"/>
          <w:szCs w:val="21"/>
          <w:lang w:val="de-DE"/>
        </w:rPr>
        <w:t xml:space="preserve">". </w:t>
      </w:r>
    </w:p>
    <w:p w14:paraId="7C5B6C94" w14:textId="77777777" w:rsidR="00920DA3" w:rsidRPr="00784F4C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initial number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is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de-DE"/>
        </w:rPr>
        <w:t>1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. Each input command should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increase that number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>, regardless of what it is.</w:t>
      </w:r>
    </w:p>
    <w:p w14:paraId="5A616579" w14:textId="77777777" w:rsidR="00920DA3" w:rsidRPr="00784F4C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Upon receiving an </w:t>
      </w:r>
      <w:r w:rsidRPr="00784F4C">
        <w:rPr>
          <w:rFonts w:eastAsiaTheme="minorEastAsia"/>
          <w:color w:val="44546A" w:themeColor="text2"/>
          <w:sz w:val="21"/>
          <w:szCs w:val="21"/>
          <w:lang w:val="de-DE"/>
        </w:rPr>
        <w:t>"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add</w:t>
      </w:r>
      <w:r w:rsidRPr="00784F4C">
        <w:rPr>
          <w:rFonts w:eastAsiaTheme="minorEastAsia"/>
          <w:color w:val="44546A" w:themeColor="text2"/>
          <w:sz w:val="21"/>
          <w:szCs w:val="21"/>
          <w:lang w:val="de-DE"/>
        </w:rPr>
        <w:t xml:space="preserve">" 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command you should add the current number to your array. </w:t>
      </w:r>
      <w:r w:rsidRPr="00784F4C">
        <w:rPr>
          <w:rFonts w:eastAsiaTheme="minorEastAsia"/>
          <w:color w:val="44546A" w:themeColor="text2"/>
          <w:sz w:val="21"/>
          <w:szCs w:val="21"/>
          <w:lang w:val="de-DE"/>
        </w:rPr>
        <w:br/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Upon receiving the </w:t>
      </w:r>
      <w:r w:rsidRPr="00784F4C">
        <w:rPr>
          <w:rFonts w:eastAsiaTheme="minorEastAsia"/>
          <w:color w:val="44546A" w:themeColor="text2"/>
          <w:sz w:val="21"/>
          <w:szCs w:val="21"/>
          <w:lang w:val="de-DE"/>
        </w:rPr>
        <w:t>"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remove</w:t>
      </w:r>
      <w:r w:rsidRPr="00784F4C">
        <w:rPr>
          <w:rFonts w:eastAsiaTheme="minorEastAsia"/>
          <w:color w:val="44546A" w:themeColor="text2"/>
          <w:sz w:val="21"/>
          <w:szCs w:val="21"/>
          <w:lang w:val="de-DE"/>
        </w:rPr>
        <w:t xml:space="preserve">" 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>command you should remove the last entered number, currently existent in the array.</w:t>
      </w:r>
    </w:p>
    <w:p w14:paraId="657EA899" w14:textId="77777777" w:rsidR="00920DA3" w:rsidRPr="00784F4C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de-DE"/>
        </w:rPr>
        <w:t>input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comes as </w:t>
      </w:r>
      <w:proofErr w:type="gramStart"/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>array</w:t>
      </w:r>
      <w:proofErr w:type="gramEnd"/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of strings. Each element holds a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command</w:t>
      </w:r>
      <w:r w:rsidRPr="00784F4C">
        <w:rPr>
          <w:rFonts w:eastAsiaTheme="minorEastAsia"/>
          <w:color w:val="44546A" w:themeColor="text2"/>
          <w:sz w:val="21"/>
          <w:szCs w:val="21"/>
          <w:lang w:val="de-DE"/>
        </w:rPr>
        <w:t xml:space="preserve">. </w:t>
      </w:r>
    </w:p>
    <w:p w14:paraId="4716E706" w14:textId="77777777" w:rsidR="00920DA3" w:rsidRPr="00784F4C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Print elements in a row, separated by single space. In case of an empty array, just print </w:t>
      </w:r>
      <w:r w:rsidRPr="00784F4C">
        <w:rPr>
          <w:rFonts w:eastAsiaTheme="minorEastAsia"/>
          <w:color w:val="44546A" w:themeColor="text2"/>
          <w:sz w:val="21"/>
          <w:szCs w:val="21"/>
          <w:lang w:val="de-DE"/>
        </w:rPr>
        <w:t>"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Empty</w:t>
      </w:r>
      <w:r w:rsidRPr="00784F4C">
        <w:rPr>
          <w:rFonts w:eastAsiaTheme="minorEastAsia"/>
          <w:color w:val="44546A" w:themeColor="text2"/>
          <w:sz w:val="21"/>
          <w:szCs w:val="21"/>
          <w:lang w:val="de-DE"/>
        </w:rPr>
        <w:t>".</w:t>
      </w:r>
    </w:p>
    <w:p w14:paraId="54A9AB2B" w14:textId="77777777" w:rsidR="00920DA3" w:rsidRPr="00784F4C" w:rsidRDefault="00920DA3" w:rsidP="00920DA3">
      <w:pPr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Examples</w:t>
      </w:r>
    </w:p>
    <w:tbl>
      <w:tblPr>
        <w:tblStyle w:val="GridTable1Light-Accent1"/>
        <w:tblW w:w="8145" w:type="dxa"/>
        <w:tblLayout w:type="fixed"/>
        <w:tblLook w:val="04A0" w:firstRow="1" w:lastRow="0" w:firstColumn="1" w:lastColumn="0" w:noHBand="0" w:noVBand="1"/>
      </w:tblPr>
      <w:tblGrid>
        <w:gridCol w:w="5155"/>
        <w:gridCol w:w="2990"/>
      </w:tblGrid>
      <w:tr w:rsidR="00784F4C" w:rsidRPr="00784F4C" w14:paraId="42D11B1A" w14:textId="77777777" w:rsidTr="000C0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hideMark/>
          </w:tcPr>
          <w:p w14:paraId="0C18703C" w14:textId="77777777" w:rsidR="00920DA3" w:rsidRPr="00784F4C" w:rsidRDefault="00920DA3" w:rsidP="00920DA3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2988" w:type="dxa"/>
            <w:hideMark/>
          </w:tcPr>
          <w:p w14:paraId="20965895" w14:textId="77777777" w:rsidR="00920DA3" w:rsidRPr="00784F4C" w:rsidRDefault="00920DA3" w:rsidP="00920DA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</w:tr>
      <w:tr w:rsidR="00784F4C" w:rsidRPr="00784F4C" w14:paraId="171B4C0C" w14:textId="77777777" w:rsidTr="000C005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hideMark/>
          </w:tcPr>
          <w:p w14:paraId="6B099F84" w14:textId="6644A298" w:rsidR="00920DA3" w:rsidRPr="00784F4C" w:rsidRDefault="00920DA3" w:rsidP="00920DA3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add,add,add,add</w:t>
            </w:r>
          </w:p>
        </w:tc>
        <w:tc>
          <w:tcPr>
            <w:tcW w:w="2988" w:type="dxa"/>
            <w:hideMark/>
          </w:tcPr>
          <w:p w14:paraId="6B397A72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1 2 3 4</w:t>
            </w:r>
          </w:p>
        </w:tc>
      </w:tr>
      <w:tr w:rsidR="00784F4C" w:rsidRPr="00784F4C" w14:paraId="3276D0F6" w14:textId="77777777" w:rsidTr="000C0050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hideMark/>
          </w:tcPr>
          <w:p w14:paraId="0D4119BE" w14:textId="2BED2C4A" w:rsidR="00920DA3" w:rsidRPr="00784F4C" w:rsidRDefault="00920DA3" w:rsidP="00920DA3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add,add,remove,add,add</w:t>
            </w:r>
          </w:p>
        </w:tc>
        <w:tc>
          <w:tcPr>
            <w:tcW w:w="2988" w:type="dxa"/>
            <w:hideMark/>
          </w:tcPr>
          <w:p w14:paraId="1585360A" w14:textId="4F195769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 xml:space="preserve">1 </w:t>
            </w:r>
            <w:r w:rsidR="000C0050"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3</w:t>
            </w: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 xml:space="preserve"> </w:t>
            </w:r>
            <w:r w:rsidR="000C0050"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4</w:t>
            </w:r>
          </w:p>
        </w:tc>
      </w:tr>
      <w:tr w:rsidR="00784F4C" w:rsidRPr="00784F4C" w14:paraId="495890BE" w14:textId="77777777" w:rsidTr="000C0050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hideMark/>
          </w:tcPr>
          <w:p w14:paraId="133B311B" w14:textId="6EC0E0A2" w:rsidR="00920DA3" w:rsidRPr="00784F4C" w:rsidRDefault="00920DA3" w:rsidP="00920DA3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remove,remove,remove</w:t>
            </w:r>
          </w:p>
        </w:tc>
        <w:tc>
          <w:tcPr>
            <w:tcW w:w="2988" w:type="dxa"/>
            <w:hideMark/>
          </w:tcPr>
          <w:p w14:paraId="60D79413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Empty</w:t>
            </w:r>
          </w:p>
        </w:tc>
      </w:tr>
    </w:tbl>
    <w:p w14:paraId="65B59BD1" w14:textId="77777777" w:rsidR="00920DA3" w:rsidRPr="00784F4C" w:rsidRDefault="00920DA3" w:rsidP="00920DA3">
      <w:pPr>
        <w:pStyle w:val="Heading1"/>
        <w:ind w:left="360"/>
        <w:rPr>
          <w:color w:val="44546A" w:themeColor="text2"/>
          <w:lang w:val="en"/>
        </w:rPr>
      </w:pPr>
      <w:bookmarkStart w:id="11" w:name="_Toc145349114"/>
      <w:r w:rsidRPr="00784F4C">
        <w:rPr>
          <w:color w:val="44546A" w:themeColor="text2"/>
          <w:lang w:val="en"/>
        </w:rPr>
        <w:t>Rotate Array</w:t>
      </w:r>
      <w:bookmarkEnd w:id="11"/>
    </w:p>
    <w:p w14:paraId="0327961E" w14:textId="58E9907F" w:rsidR="00920DA3" w:rsidRPr="00784F4C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array should be rotated to the right side, meaning that the last element should become the first, upon rotation. </w:t>
      </w:r>
    </w:p>
    <w:p w14:paraId="20B6B3AC" w14:textId="68522773" w:rsidR="00920DA3" w:rsidRPr="00784F4C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>You receive an array of strings and count of rotation you need to perform.</w:t>
      </w:r>
    </w:p>
    <w:p w14:paraId="1C179EDD" w14:textId="61EF0079" w:rsidR="00920DA3" w:rsidRPr="00784F4C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de-DE"/>
        </w:rPr>
        <w:t>output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is the resulting array after the rotations. The elements should be printed on one line, separated by a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single space</w:t>
      </w:r>
      <w:r w:rsidRPr="00784F4C">
        <w:rPr>
          <w:rFonts w:eastAsiaTheme="minorEastAsia"/>
          <w:color w:val="44546A" w:themeColor="text2"/>
          <w:sz w:val="21"/>
          <w:szCs w:val="21"/>
          <w:lang w:val="de-DE"/>
        </w:rPr>
        <w:t>.</w:t>
      </w:r>
    </w:p>
    <w:p w14:paraId="51363271" w14:textId="77777777" w:rsidR="00920DA3" w:rsidRPr="00784F4C" w:rsidRDefault="00920DA3" w:rsidP="00920DA3">
      <w:pPr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Examples</w:t>
      </w:r>
    </w:p>
    <w:tbl>
      <w:tblPr>
        <w:tblW w:w="1039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823"/>
        <w:gridCol w:w="4572"/>
      </w:tblGrid>
      <w:tr w:rsidR="00784F4C" w:rsidRPr="00784F4C" w14:paraId="775B6C02" w14:textId="77777777" w:rsidTr="00920DA3">
        <w:trPr>
          <w:trHeight w:val="250"/>
        </w:trPr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9EEB2" w14:textId="77777777" w:rsidR="00920DA3" w:rsidRPr="00784F4C" w:rsidRDefault="00920DA3" w:rsidP="00920DA3">
            <w:pPr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b/>
                <w:bCs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6EDBD" w14:textId="77777777" w:rsidR="00920DA3" w:rsidRPr="00784F4C" w:rsidRDefault="00920DA3" w:rsidP="00920DA3">
            <w:pPr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b/>
                <w:bCs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</w:tr>
      <w:tr w:rsidR="00784F4C" w:rsidRPr="00784F4C" w14:paraId="4F43E915" w14:textId="77777777" w:rsidTr="00920DA3">
        <w:trPr>
          <w:trHeight w:val="270"/>
        </w:trPr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142F7" w14:textId="6E341D5F" w:rsidR="004467B4" w:rsidRPr="00784F4C" w:rsidRDefault="00920DA3" w:rsidP="00920DA3">
            <w:pPr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lastRenderedPageBreak/>
              <w:t xml:space="preserve">1,2,3,4 </w:t>
            </w:r>
          </w:p>
          <w:p w14:paraId="094B8EC7" w14:textId="78769F7C" w:rsidR="00920DA3" w:rsidRPr="00784F4C" w:rsidRDefault="00920DA3" w:rsidP="00920DA3">
            <w:pPr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2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11A1F" w14:textId="77777777" w:rsidR="00920DA3" w:rsidRPr="00784F4C" w:rsidRDefault="00920DA3" w:rsidP="00920DA3">
            <w:pPr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3 4 1 2</w:t>
            </w:r>
          </w:p>
        </w:tc>
      </w:tr>
      <w:tr w:rsidR="00784F4C" w:rsidRPr="00784F4C" w14:paraId="0665BB91" w14:textId="77777777" w:rsidTr="00920DA3">
        <w:trPr>
          <w:trHeight w:val="530"/>
        </w:trPr>
        <w:tc>
          <w:tcPr>
            <w:tcW w:w="5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F7E1F" w14:textId="14951D1E" w:rsidR="004467B4" w:rsidRPr="00784F4C" w:rsidRDefault="00920DA3" w:rsidP="00920DA3">
            <w:pPr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Banana,Orange,Coconut,Apple</w:t>
            </w:r>
          </w:p>
          <w:p w14:paraId="7B51B1F4" w14:textId="6C0305B9" w:rsidR="00920DA3" w:rsidRPr="00784F4C" w:rsidRDefault="00920DA3" w:rsidP="00920DA3">
            <w:pPr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15</w:t>
            </w:r>
          </w:p>
        </w:tc>
        <w:tc>
          <w:tcPr>
            <w:tcW w:w="4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4C9FE" w14:textId="77777777" w:rsidR="00920DA3" w:rsidRPr="00784F4C" w:rsidRDefault="00920DA3" w:rsidP="00920DA3">
            <w:pPr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Orange Coconut Apple Banana</w:t>
            </w:r>
          </w:p>
        </w:tc>
      </w:tr>
    </w:tbl>
    <w:p w14:paraId="4E7602C4" w14:textId="29810D69" w:rsidR="00920DA3" w:rsidRPr="00784F4C" w:rsidRDefault="00920DA3" w:rsidP="00920DA3">
      <w:pPr>
        <w:pStyle w:val="Heading1"/>
        <w:ind w:left="360"/>
        <w:rPr>
          <w:color w:val="44546A" w:themeColor="text2"/>
          <w:lang w:val="en"/>
        </w:rPr>
      </w:pPr>
      <w:bookmarkStart w:id="12" w:name="_Toc145349115"/>
      <w:r w:rsidRPr="00784F4C">
        <w:rPr>
          <w:color w:val="44546A" w:themeColor="text2"/>
          <w:lang w:val="en"/>
        </w:rPr>
        <w:t>Extract a Non-Decreasing Subsequence from an Array</w:t>
      </w:r>
      <w:bookmarkEnd w:id="12"/>
    </w:p>
    <w:p w14:paraId="2054E8A1" w14:textId="63DB8620" w:rsidR="00920DA3" w:rsidRPr="00784F4C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Extracts only those numbers that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form a</w:t>
      </w:r>
      <w:r w:rsidRPr="00784F4C">
        <w:rPr>
          <w:rFonts w:eastAsiaTheme="minorEastAsia"/>
          <w:color w:val="44546A" w:themeColor="text2"/>
          <w:sz w:val="21"/>
          <w:szCs w:val="21"/>
          <w:lang w:val="de-DE"/>
        </w:rPr>
        <w:t xml:space="preserve">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non-decreasing subsequence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. Start from the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first element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and continue to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the end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of the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given array of numbers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. Any number which is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de-DE"/>
        </w:rPr>
        <w:t xml:space="preserve">LESS THAN 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current biggest one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is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it-IT"/>
        </w:rPr>
        <w:t>ignored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>, alternatively if it</w:t>
      </w:r>
      <w:r w:rsidRPr="00784F4C">
        <w:rPr>
          <w:rFonts w:eastAsiaTheme="minorEastAsia"/>
          <w:color w:val="44546A" w:themeColor="text2"/>
          <w:sz w:val="21"/>
          <w:szCs w:val="21"/>
          <w:lang w:val="de-DE"/>
        </w:rPr>
        <w:t>’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s equal or higher than the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current biggest one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you set it as the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current biggest one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and you continue to the next number. </w:t>
      </w:r>
    </w:p>
    <w:p w14:paraId="746D30A4" w14:textId="3252E269" w:rsidR="00920DA3" w:rsidRPr="00784F4C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de-DE"/>
        </w:rPr>
        <w:t>input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comes as an array of numbers.</w:t>
      </w:r>
    </w:p>
    <w:p w14:paraId="1BF000B6" w14:textId="77777777" w:rsidR="00920DA3" w:rsidRPr="00784F4C" w:rsidRDefault="00920DA3" w:rsidP="00920DA3">
      <w:pPr>
        <w:rPr>
          <w:rFonts w:eastAsiaTheme="minorEastAsia"/>
          <w:color w:val="44546A" w:themeColor="text2"/>
          <w:sz w:val="21"/>
          <w:szCs w:val="21"/>
          <w:lang w:val="de-DE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de-DE"/>
        </w:rPr>
        <w:t>output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is the processed array after the filtration, which should be a non-decreasing subsequence. The elements should be printed on one line, separated by a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single space</w:t>
      </w:r>
      <w:r w:rsidRPr="00784F4C">
        <w:rPr>
          <w:rFonts w:eastAsiaTheme="minorEastAsia"/>
          <w:color w:val="44546A" w:themeColor="text2"/>
          <w:sz w:val="21"/>
          <w:szCs w:val="21"/>
          <w:lang w:val="de-DE"/>
        </w:rPr>
        <w:t>.</w:t>
      </w:r>
    </w:p>
    <w:p w14:paraId="615806C7" w14:textId="77777777" w:rsidR="00920DA3" w:rsidRPr="00784F4C" w:rsidRDefault="00920DA3" w:rsidP="00920DA3">
      <w:pPr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Examples</w:t>
      </w:r>
    </w:p>
    <w:tbl>
      <w:tblPr>
        <w:tblStyle w:val="GridTable1Light-Accent1"/>
        <w:tblW w:w="8865" w:type="dxa"/>
        <w:tblLayout w:type="fixed"/>
        <w:tblLook w:val="04A0" w:firstRow="1" w:lastRow="0" w:firstColumn="1" w:lastColumn="0" w:noHBand="0" w:noVBand="1"/>
      </w:tblPr>
      <w:tblGrid>
        <w:gridCol w:w="5154"/>
        <w:gridCol w:w="3711"/>
      </w:tblGrid>
      <w:tr w:rsidR="00784F4C" w:rsidRPr="00784F4C" w14:paraId="14A2FF42" w14:textId="77777777" w:rsidTr="001D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hideMark/>
          </w:tcPr>
          <w:p w14:paraId="0908F722" w14:textId="77777777" w:rsidR="00920DA3" w:rsidRPr="00784F4C" w:rsidRDefault="00920DA3" w:rsidP="00920DA3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3708" w:type="dxa"/>
            <w:hideMark/>
          </w:tcPr>
          <w:p w14:paraId="37FD89FA" w14:textId="77777777" w:rsidR="00920DA3" w:rsidRPr="00784F4C" w:rsidRDefault="00920DA3" w:rsidP="00920DA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</w:tr>
      <w:tr w:rsidR="00784F4C" w:rsidRPr="00784F4C" w14:paraId="12720347" w14:textId="77777777" w:rsidTr="001D0C2E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hideMark/>
          </w:tcPr>
          <w:p w14:paraId="4C274CBC" w14:textId="13CCDE14" w:rsidR="00920DA3" w:rsidRPr="00784F4C" w:rsidRDefault="00920DA3" w:rsidP="00920DA3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1, 3, 8, 4, 10, 12, 3, 2, 24</w:t>
            </w:r>
          </w:p>
        </w:tc>
        <w:tc>
          <w:tcPr>
            <w:tcW w:w="3708" w:type="dxa"/>
            <w:hideMark/>
          </w:tcPr>
          <w:p w14:paraId="1AB7A642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1 3 8 10 12 24</w:t>
            </w:r>
          </w:p>
        </w:tc>
      </w:tr>
      <w:tr w:rsidR="00784F4C" w:rsidRPr="00784F4C" w14:paraId="5CEA0791" w14:textId="77777777" w:rsidTr="001D0C2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hideMark/>
          </w:tcPr>
          <w:p w14:paraId="3AF47157" w14:textId="64BB7B50" w:rsidR="00920DA3" w:rsidRPr="00784F4C" w:rsidRDefault="00920DA3" w:rsidP="00920DA3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1, 2, 3, 4</w:t>
            </w:r>
          </w:p>
        </w:tc>
        <w:tc>
          <w:tcPr>
            <w:tcW w:w="3708" w:type="dxa"/>
            <w:hideMark/>
          </w:tcPr>
          <w:p w14:paraId="4EACF96F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1 2 3 4</w:t>
            </w:r>
          </w:p>
        </w:tc>
      </w:tr>
      <w:tr w:rsidR="00784F4C" w:rsidRPr="00784F4C" w14:paraId="02E76E0D" w14:textId="77777777" w:rsidTr="001D0C2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hideMark/>
          </w:tcPr>
          <w:p w14:paraId="19312344" w14:textId="6CE57577" w:rsidR="00920DA3" w:rsidRPr="00784F4C" w:rsidRDefault="00920DA3" w:rsidP="00920DA3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20, 3, 2, 15, 6, 1</w:t>
            </w:r>
          </w:p>
        </w:tc>
        <w:tc>
          <w:tcPr>
            <w:tcW w:w="3708" w:type="dxa"/>
            <w:hideMark/>
          </w:tcPr>
          <w:p w14:paraId="0D229629" w14:textId="77777777" w:rsidR="00920DA3" w:rsidRPr="00784F4C" w:rsidRDefault="00920DA3" w:rsidP="00920DA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de-DE"/>
              </w:rPr>
              <w:t>20</w:t>
            </w:r>
          </w:p>
        </w:tc>
      </w:tr>
    </w:tbl>
    <w:p w14:paraId="440C5436" w14:textId="0B061F5B" w:rsidR="00434B11" w:rsidRPr="00784F4C" w:rsidRDefault="00434B11" w:rsidP="00434B11">
      <w:pPr>
        <w:rPr>
          <w:rFonts w:eastAsiaTheme="minorEastAsia"/>
          <w:color w:val="44546A" w:themeColor="text2"/>
          <w:sz w:val="21"/>
          <w:szCs w:val="21"/>
        </w:rPr>
      </w:pPr>
    </w:p>
    <w:p w14:paraId="18907750" w14:textId="77777777" w:rsidR="00260A3E" w:rsidRPr="00784F4C" w:rsidRDefault="00260A3E" w:rsidP="00260A3E">
      <w:pPr>
        <w:pStyle w:val="Heading1"/>
        <w:ind w:left="360"/>
        <w:rPr>
          <w:color w:val="44546A" w:themeColor="text2"/>
          <w:lang w:val="en"/>
        </w:rPr>
      </w:pPr>
      <w:bookmarkStart w:id="13" w:name="_Toc145349116"/>
      <w:r w:rsidRPr="00784F4C">
        <w:rPr>
          <w:color w:val="44546A" w:themeColor="text2"/>
          <w:lang w:val="en"/>
        </w:rPr>
        <w:t>Negative / Positive Numbers</w:t>
      </w:r>
      <w:bookmarkEnd w:id="13"/>
    </w:p>
    <w:p w14:paraId="793DF62D" w14:textId="2A81FCEC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Write </w:t>
      </w:r>
      <w:r w:rsidR="000C0050" w:rsidRPr="00784F4C">
        <w:rPr>
          <w:rFonts w:eastAsiaTheme="minorEastAsia"/>
          <w:color w:val="44546A" w:themeColor="text2"/>
          <w:sz w:val="21"/>
          <w:szCs w:val="21"/>
          <w:lang w:val="en-US"/>
        </w:rPr>
        <w:t>a program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that processes the elements in an array one by one and produces a new array. Prepend each negative element at the front of the result and append each positive (or 0) element at the end of the result.</w:t>
      </w:r>
    </w:p>
    <w:p w14:paraId="03792218" w14:textId="74561564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input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comes as </w:t>
      </w:r>
      <w:r w:rsidR="000C0050" w:rsidRPr="00784F4C">
        <w:rPr>
          <w:rFonts w:eastAsiaTheme="minorEastAsia"/>
          <w:color w:val="44546A" w:themeColor="text2"/>
          <w:sz w:val="21"/>
          <w:szCs w:val="21"/>
          <w:lang w:val="en-US"/>
        </w:rPr>
        <w:t>an array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of number elements.</w:t>
      </w:r>
    </w:p>
    <w:tbl>
      <w:tblPr>
        <w:tblStyle w:val="GridTable1Light-Accent1"/>
        <w:tblW w:w="7170" w:type="dxa"/>
        <w:tblLayout w:type="fixed"/>
        <w:tblLook w:val="04A0" w:firstRow="1" w:lastRow="0" w:firstColumn="1" w:lastColumn="0" w:noHBand="0" w:noVBand="1"/>
      </w:tblPr>
      <w:tblGrid>
        <w:gridCol w:w="1904"/>
        <w:gridCol w:w="1276"/>
        <w:gridCol w:w="481"/>
        <w:gridCol w:w="2159"/>
        <w:gridCol w:w="1350"/>
      </w:tblGrid>
      <w:tr w:rsidR="00784F4C" w:rsidRPr="00784F4C" w14:paraId="09937250" w14:textId="77777777" w:rsidTr="001D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hideMark/>
          </w:tcPr>
          <w:p w14:paraId="591D96C2" w14:textId="77777777" w:rsidR="00260A3E" w:rsidRPr="00784F4C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1276" w:type="dxa"/>
            <w:hideMark/>
          </w:tcPr>
          <w:p w14:paraId="5F2D787A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  <w:tc>
          <w:tcPr>
            <w:tcW w:w="481" w:type="dxa"/>
            <w:vMerge w:val="restart"/>
          </w:tcPr>
          <w:p w14:paraId="6E73BEA7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</w:p>
        </w:tc>
        <w:tc>
          <w:tcPr>
            <w:tcW w:w="2160" w:type="dxa"/>
            <w:hideMark/>
          </w:tcPr>
          <w:p w14:paraId="696600CE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1350" w:type="dxa"/>
            <w:hideMark/>
          </w:tcPr>
          <w:p w14:paraId="0939CDA9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</w:tr>
      <w:tr w:rsidR="00784F4C" w:rsidRPr="00784F4C" w14:paraId="678FEADB" w14:textId="77777777" w:rsidTr="001D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hideMark/>
          </w:tcPr>
          <w:p w14:paraId="78951717" w14:textId="3922CCF9" w:rsidR="00260A3E" w:rsidRPr="00784F4C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7, -2, 8, 9</w:t>
            </w:r>
          </w:p>
        </w:tc>
        <w:tc>
          <w:tcPr>
            <w:tcW w:w="1276" w:type="dxa"/>
            <w:hideMark/>
          </w:tcPr>
          <w:p w14:paraId="0AA3B7C2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-2</w:t>
            </w:r>
          </w:p>
          <w:p w14:paraId="45CD3E41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7</w:t>
            </w:r>
          </w:p>
          <w:p w14:paraId="6DDA26F7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8</w:t>
            </w:r>
          </w:p>
          <w:p w14:paraId="6515CC63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9</w:t>
            </w:r>
          </w:p>
        </w:tc>
        <w:tc>
          <w:tcPr>
            <w:tcW w:w="481" w:type="dxa"/>
            <w:vMerge/>
            <w:hideMark/>
          </w:tcPr>
          <w:p w14:paraId="104ED925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color w:val="44546A" w:themeColor="text2"/>
                <w:sz w:val="21"/>
                <w:szCs w:val="21"/>
                <w:lang w:val="en-US"/>
              </w:rPr>
            </w:pPr>
          </w:p>
        </w:tc>
        <w:tc>
          <w:tcPr>
            <w:tcW w:w="2160" w:type="dxa"/>
            <w:hideMark/>
          </w:tcPr>
          <w:p w14:paraId="3BED187D" w14:textId="2CAFE37C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3, -2, 0, -1</w:t>
            </w:r>
          </w:p>
        </w:tc>
        <w:tc>
          <w:tcPr>
            <w:tcW w:w="1350" w:type="dxa"/>
            <w:hideMark/>
          </w:tcPr>
          <w:p w14:paraId="11D14828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-1</w:t>
            </w:r>
          </w:p>
          <w:p w14:paraId="24C9EAB8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-2</w:t>
            </w:r>
          </w:p>
          <w:p w14:paraId="713E538E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3</w:t>
            </w:r>
          </w:p>
          <w:p w14:paraId="7F18700F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0</w:t>
            </w:r>
          </w:p>
        </w:tc>
      </w:tr>
    </w:tbl>
    <w:p w14:paraId="292D93F8" w14:textId="77777777" w:rsidR="00260A3E" w:rsidRPr="00784F4C" w:rsidRDefault="00260A3E" w:rsidP="00260A3E">
      <w:pPr>
        <w:pStyle w:val="Heading1"/>
        <w:ind w:left="360"/>
        <w:rPr>
          <w:color w:val="44546A" w:themeColor="text2"/>
          <w:lang w:val="en"/>
        </w:rPr>
      </w:pPr>
      <w:bookmarkStart w:id="14" w:name="_Toc145349117"/>
      <w:r w:rsidRPr="00784F4C">
        <w:rPr>
          <w:color w:val="44546A" w:themeColor="text2"/>
          <w:lang w:val="en"/>
        </w:rPr>
        <w:lastRenderedPageBreak/>
        <w:t>First and Last K Numbers</w:t>
      </w:r>
      <w:bookmarkEnd w:id="14"/>
    </w:p>
    <w:p w14:paraId="54925893" w14:textId="76291DDD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Write a </w:t>
      </w:r>
      <w:r w:rsidR="00BA3C37" w:rsidRPr="00784F4C">
        <w:rPr>
          <w:rFonts w:eastAsiaTheme="minorEastAsia"/>
          <w:color w:val="44546A" w:themeColor="text2"/>
          <w:sz w:val="21"/>
          <w:szCs w:val="21"/>
          <w:lang w:val="en-US"/>
        </w:rPr>
        <w:t>program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that prints the first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k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and the last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k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elements from an array of numbers.</w:t>
      </w:r>
    </w:p>
    <w:p w14:paraId="0D5CE42F" w14:textId="15A8A117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input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comes as </w:t>
      </w:r>
      <w:r w:rsidR="00BA3C37" w:rsidRPr="00784F4C">
        <w:rPr>
          <w:rFonts w:eastAsiaTheme="minorEastAsia"/>
          <w:color w:val="44546A" w:themeColor="text2"/>
          <w:sz w:val="21"/>
          <w:szCs w:val="21"/>
          <w:lang w:val="en-US"/>
        </w:rPr>
        <w:t>an array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of number elements</w:t>
      </w:r>
      <w:r w:rsidR="00BA3C37"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and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k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>.</w:t>
      </w:r>
    </w:p>
    <w:p w14:paraId="3FAA9E50" w14:textId="77777777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output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is printed on the console on two lines. On the first line print the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first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k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elements, separated by space. On the second line print the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last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k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elements, separated by space.</w:t>
      </w:r>
    </w:p>
    <w:p w14:paraId="0F884898" w14:textId="77777777" w:rsidR="00260A3E" w:rsidRPr="00784F4C" w:rsidRDefault="00260A3E" w:rsidP="00260A3E">
      <w:pPr>
        <w:rPr>
          <w:rFonts w:eastAsiaTheme="minorEastAsia"/>
          <w:b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Examples</w:t>
      </w:r>
    </w:p>
    <w:tbl>
      <w:tblPr>
        <w:tblStyle w:val="GridTable1Light-Accent1"/>
        <w:tblW w:w="6900" w:type="dxa"/>
        <w:tblLayout w:type="fixed"/>
        <w:tblLook w:val="04A0" w:firstRow="1" w:lastRow="0" w:firstColumn="1" w:lastColumn="0" w:noHBand="0" w:noVBand="1"/>
      </w:tblPr>
      <w:tblGrid>
        <w:gridCol w:w="1411"/>
        <w:gridCol w:w="1350"/>
        <w:gridCol w:w="450"/>
        <w:gridCol w:w="2069"/>
        <w:gridCol w:w="1620"/>
      </w:tblGrid>
      <w:tr w:rsidR="00784F4C" w:rsidRPr="00784F4C" w14:paraId="1D91131B" w14:textId="77777777" w:rsidTr="001D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hideMark/>
          </w:tcPr>
          <w:p w14:paraId="7A55A769" w14:textId="77777777" w:rsidR="00260A3E" w:rsidRPr="00784F4C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1350" w:type="dxa"/>
            <w:hideMark/>
          </w:tcPr>
          <w:p w14:paraId="43047030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  <w:tc>
          <w:tcPr>
            <w:tcW w:w="450" w:type="dxa"/>
            <w:vMerge w:val="restart"/>
          </w:tcPr>
          <w:p w14:paraId="1C50C3D2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</w:rPr>
            </w:pPr>
          </w:p>
        </w:tc>
        <w:tc>
          <w:tcPr>
            <w:tcW w:w="2070" w:type="dxa"/>
            <w:hideMark/>
          </w:tcPr>
          <w:p w14:paraId="617515B8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1620" w:type="dxa"/>
            <w:hideMark/>
          </w:tcPr>
          <w:p w14:paraId="63CF2A27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</w:tr>
      <w:tr w:rsidR="00784F4C" w:rsidRPr="00784F4C" w14:paraId="6C014726" w14:textId="77777777" w:rsidTr="001D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hideMark/>
          </w:tcPr>
          <w:p w14:paraId="5836A59B" w14:textId="77777777" w:rsidR="004467B4" w:rsidRPr="00784F4C" w:rsidRDefault="00260A3E" w:rsidP="00260A3E">
            <w:pPr>
              <w:spacing w:after="160" w:line="259" w:lineRule="auto"/>
              <w:rPr>
                <w:rFonts w:eastAsiaTheme="minorEastAsia"/>
                <w:b w:val="0"/>
                <w:bCs w:val="0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2</w:t>
            </w:r>
          </w:p>
          <w:p w14:paraId="6196ACBA" w14:textId="0870EDE2" w:rsidR="00260A3E" w:rsidRPr="00784F4C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7, 8, 9</w:t>
            </w:r>
          </w:p>
        </w:tc>
        <w:tc>
          <w:tcPr>
            <w:tcW w:w="1350" w:type="dxa"/>
            <w:hideMark/>
          </w:tcPr>
          <w:p w14:paraId="6C6D4511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7 8</w:t>
            </w:r>
          </w:p>
          <w:p w14:paraId="36FF93CA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8 9</w:t>
            </w:r>
          </w:p>
        </w:tc>
        <w:tc>
          <w:tcPr>
            <w:tcW w:w="450" w:type="dxa"/>
            <w:vMerge/>
            <w:hideMark/>
          </w:tcPr>
          <w:p w14:paraId="05D5748B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color w:val="44546A" w:themeColor="text2"/>
                <w:sz w:val="21"/>
                <w:szCs w:val="21"/>
              </w:rPr>
            </w:pPr>
          </w:p>
        </w:tc>
        <w:tc>
          <w:tcPr>
            <w:tcW w:w="2070" w:type="dxa"/>
            <w:hideMark/>
          </w:tcPr>
          <w:p w14:paraId="3871B49E" w14:textId="77777777" w:rsidR="004467B4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b/>
                <w:color w:val="44546A" w:themeColor="text2"/>
                <w:sz w:val="21"/>
                <w:szCs w:val="21"/>
                <w:lang w:val="en-US"/>
              </w:rPr>
              <w:t>3</w:t>
            </w:r>
          </w:p>
          <w:p w14:paraId="68E4A8E6" w14:textId="491F16E1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6, 7, 8, 9</w:t>
            </w:r>
          </w:p>
        </w:tc>
        <w:tc>
          <w:tcPr>
            <w:tcW w:w="1620" w:type="dxa"/>
            <w:hideMark/>
          </w:tcPr>
          <w:p w14:paraId="2730666F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6 7 8</w:t>
            </w:r>
          </w:p>
          <w:p w14:paraId="06D672DD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7 8 9</w:t>
            </w:r>
          </w:p>
        </w:tc>
      </w:tr>
    </w:tbl>
    <w:p w14:paraId="3A4E41EB" w14:textId="77777777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</w:p>
    <w:p w14:paraId="67439675" w14:textId="77777777" w:rsidR="00260A3E" w:rsidRPr="00784F4C" w:rsidRDefault="00260A3E" w:rsidP="00260A3E">
      <w:pPr>
        <w:pStyle w:val="Heading1"/>
        <w:ind w:left="360"/>
        <w:rPr>
          <w:color w:val="44546A" w:themeColor="text2"/>
          <w:lang w:val="en"/>
        </w:rPr>
      </w:pPr>
      <w:bookmarkStart w:id="15" w:name="_Toc145349118"/>
      <w:r w:rsidRPr="00784F4C">
        <w:rPr>
          <w:color w:val="44546A" w:themeColor="text2"/>
          <w:lang w:val="en"/>
        </w:rPr>
        <w:t>Last K Numbers Sequence</w:t>
      </w:r>
      <w:bookmarkEnd w:id="15"/>
    </w:p>
    <w:p w14:paraId="26EFE84A" w14:textId="2B5438D7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You are given two integers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n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and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k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. Write a </w:t>
      </w:r>
      <w:r w:rsidR="00BA3C37" w:rsidRPr="00784F4C">
        <w:rPr>
          <w:rFonts w:eastAsiaTheme="minorEastAsia"/>
          <w:color w:val="44546A" w:themeColor="text2"/>
          <w:sz w:val="21"/>
          <w:szCs w:val="21"/>
          <w:lang w:val="en-US"/>
        </w:rPr>
        <w:t>program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that generates and prints the following sequence:</w:t>
      </w:r>
    </w:p>
    <w:p w14:paraId="5CAF13EE" w14:textId="77777777" w:rsidR="00260A3E" w:rsidRPr="00784F4C" w:rsidRDefault="00260A3E">
      <w:pPr>
        <w:numPr>
          <w:ilvl w:val="0"/>
          <w:numId w:val="4"/>
        </w:num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first element is </w:t>
      </w:r>
      <w:proofErr w:type="gramStart"/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>1</w:t>
      </w:r>
      <w:proofErr w:type="gramEnd"/>
    </w:p>
    <w:p w14:paraId="439C8261" w14:textId="77777777" w:rsidR="00260A3E" w:rsidRPr="00784F4C" w:rsidRDefault="00260A3E">
      <w:pPr>
        <w:numPr>
          <w:ilvl w:val="0"/>
          <w:numId w:val="4"/>
        </w:num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Every following element equals the sum of the previous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k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proofErr w:type="gramStart"/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>elements</w:t>
      </w:r>
      <w:proofErr w:type="gramEnd"/>
    </w:p>
    <w:p w14:paraId="664292CF" w14:textId="77777777" w:rsidR="00260A3E" w:rsidRPr="00784F4C" w:rsidRDefault="00260A3E">
      <w:pPr>
        <w:numPr>
          <w:ilvl w:val="0"/>
          <w:numId w:val="4"/>
        </w:num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length of the sequence is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n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</w:t>
      </w:r>
      <w:proofErr w:type="gramStart"/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>elements</w:t>
      </w:r>
      <w:proofErr w:type="gramEnd"/>
    </w:p>
    <w:p w14:paraId="23070BA8" w14:textId="77777777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ab/>
      </w:r>
    </w:p>
    <w:p w14:paraId="6056FA8E" w14:textId="77777777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input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comes as two number arguments. The first element represents the number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n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, and the second – the number </w:t>
      </w:r>
      <w:r w:rsidRPr="00784F4C">
        <w:rPr>
          <w:rFonts w:eastAsiaTheme="minorEastAsia"/>
          <w:b/>
          <w:bCs/>
          <w:color w:val="44546A" w:themeColor="text2"/>
          <w:sz w:val="21"/>
          <w:szCs w:val="21"/>
          <w:lang w:val="en-US"/>
        </w:rPr>
        <w:t>k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>.</w:t>
      </w:r>
    </w:p>
    <w:p w14:paraId="03D70137" w14:textId="77777777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output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is printed on the console on a single line, separated by space.</w:t>
      </w:r>
    </w:p>
    <w:p w14:paraId="6A565679" w14:textId="77777777" w:rsidR="00260A3E" w:rsidRPr="00784F4C" w:rsidRDefault="00260A3E" w:rsidP="00260A3E">
      <w:pPr>
        <w:rPr>
          <w:rFonts w:eastAsiaTheme="minorEastAsia"/>
          <w:b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Examples</w:t>
      </w:r>
    </w:p>
    <w:tbl>
      <w:tblPr>
        <w:tblStyle w:val="GridTable1Light-Accent1"/>
        <w:tblW w:w="7620" w:type="dxa"/>
        <w:tblLayout w:type="fixed"/>
        <w:tblLook w:val="04A0" w:firstRow="1" w:lastRow="0" w:firstColumn="1" w:lastColumn="0" w:noHBand="0" w:noVBand="1"/>
      </w:tblPr>
      <w:tblGrid>
        <w:gridCol w:w="1337"/>
        <w:gridCol w:w="1701"/>
        <w:gridCol w:w="263"/>
        <w:gridCol w:w="1710"/>
        <w:gridCol w:w="2609"/>
      </w:tblGrid>
      <w:tr w:rsidR="00784F4C" w:rsidRPr="00784F4C" w14:paraId="0CBB7C3E" w14:textId="77777777" w:rsidTr="001D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hideMark/>
          </w:tcPr>
          <w:p w14:paraId="0D404257" w14:textId="77777777" w:rsidR="00260A3E" w:rsidRPr="00784F4C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1701" w:type="dxa"/>
            <w:hideMark/>
          </w:tcPr>
          <w:p w14:paraId="753DCA09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  <w:tc>
          <w:tcPr>
            <w:tcW w:w="263" w:type="dxa"/>
            <w:vMerge w:val="restart"/>
          </w:tcPr>
          <w:p w14:paraId="5E7CB194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</w:rPr>
            </w:pPr>
          </w:p>
        </w:tc>
        <w:tc>
          <w:tcPr>
            <w:tcW w:w="1710" w:type="dxa"/>
            <w:hideMark/>
          </w:tcPr>
          <w:p w14:paraId="70B573C6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2610" w:type="dxa"/>
            <w:hideMark/>
          </w:tcPr>
          <w:p w14:paraId="7C275A2D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</w:tr>
      <w:tr w:rsidR="00784F4C" w:rsidRPr="00784F4C" w14:paraId="53DFF104" w14:textId="77777777" w:rsidTr="001D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8" w:type="dxa"/>
            <w:hideMark/>
          </w:tcPr>
          <w:p w14:paraId="3D6861C7" w14:textId="77777777" w:rsidR="004467B4" w:rsidRPr="00784F4C" w:rsidRDefault="00260A3E" w:rsidP="00260A3E">
            <w:pPr>
              <w:spacing w:after="160" w:line="259" w:lineRule="auto"/>
              <w:rPr>
                <w:rFonts w:eastAsiaTheme="minorEastAsia"/>
                <w:b w:val="0"/>
                <w:bCs w:val="0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6</w:t>
            </w:r>
          </w:p>
          <w:p w14:paraId="0F9A0ECC" w14:textId="21B1CF3F" w:rsidR="00260A3E" w:rsidRPr="00784F4C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3</w:t>
            </w:r>
          </w:p>
        </w:tc>
        <w:tc>
          <w:tcPr>
            <w:tcW w:w="1701" w:type="dxa"/>
            <w:hideMark/>
          </w:tcPr>
          <w:p w14:paraId="24366B66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1 1 2 4 7 13</w:t>
            </w:r>
          </w:p>
        </w:tc>
        <w:tc>
          <w:tcPr>
            <w:tcW w:w="263" w:type="dxa"/>
            <w:vMerge/>
            <w:hideMark/>
          </w:tcPr>
          <w:p w14:paraId="56C2DFE0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color w:val="44546A" w:themeColor="text2"/>
                <w:sz w:val="21"/>
                <w:szCs w:val="21"/>
              </w:rPr>
            </w:pPr>
          </w:p>
        </w:tc>
        <w:tc>
          <w:tcPr>
            <w:tcW w:w="1710" w:type="dxa"/>
            <w:hideMark/>
          </w:tcPr>
          <w:p w14:paraId="4203CB85" w14:textId="77777777" w:rsidR="004467B4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8</w:t>
            </w:r>
          </w:p>
          <w:p w14:paraId="0D137A95" w14:textId="37D6AEFC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2</w:t>
            </w:r>
          </w:p>
        </w:tc>
        <w:tc>
          <w:tcPr>
            <w:tcW w:w="2610" w:type="dxa"/>
            <w:hideMark/>
          </w:tcPr>
          <w:p w14:paraId="3F525050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1 1 2 3 5 8 13 21</w:t>
            </w:r>
          </w:p>
        </w:tc>
      </w:tr>
    </w:tbl>
    <w:p w14:paraId="4794817C" w14:textId="77777777" w:rsidR="00260A3E" w:rsidRPr="00784F4C" w:rsidRDefault="00260A3E" w:rsidP="00260A3E">
      <w:pPr>
        <w:pStyle w:val="Heading1"/>
        <w:ind w:left="360"/>
        <w:rPr>
          <w:color w:val="44546A" w:themeColor="text2"/>
          <w:lang w:val="en"/>
        </w:rPr>
      </w:pPr>
      <w:bookmarkStart w:id="16" w:name="_Toc145349119"/>
      <w:r w:rsidRPr="00784F4C">
        <w:rPr>
          <w:color w:val="44546A" w:themeColor="text2"/>
          <w:lang w:val="en"/>
        </w:rPr>
        <w:t>Process Odd Numbers</w:t>
      </w:r>
      <w:bookmarkEnd w:id="16"/>
    </w:p>
    <w:p w14:paraId="2738552E" w14:textId="69A07E11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You are given an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array of numbers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. Write a program that prints the elements at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odd positions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from the array,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doubled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and in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reverse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order.</w:t>
      </w:r>
    </w:p>
    <w:p w14:paraId="5E9FE82D" w14:textId="255D5CC9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input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comes as an array of number elements.</w:t>
      </w:r>
    </w:p>
    <w:tbl>
      <w:tblPr>
        <w:tblStyle w:val="GridTable1Light-Accent1"/>
        <w:tblW w:w="8430" w:type="dxa"/>
        <w:tblLayout w:type="fixed"/>
        <w:tblLook w:val="04A0" w:firstRow="1" w:lastRow="0" w:firstColumn="1" w:lastColumn="0" w:noHBand="0" w:noVBand="1"/>
      </w:tblPr>
      <w:tblGrid>
        <w:gridCol w:w="2191"/>
        <w:gridCol w:w="1314"/>
        <w:gridCol w:w="249"/>
        <w:gridCol w:w="2881"/>
        <w:gridCol w:w="1795"/>
      </w:tblGrid>
      <w:tr w:rsidR="00784F4C" w:rsidRPr="00784F4C" w14:paraId="58223577" w14:textId="77777777" w:rsidTr="001D0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hideMark/>
          </w:tcPr>
          <w:p w14:paraId="379AE9C7" w14:textId="77777777" w:rsidR="00260A3E" w:rsidRPr="00784F4C" w:rsidRDefault="00260A3E" w:rsidP="00260A3E">
            <w:pPr>
              <w:spacing w:after="160" w:line="259" w:lineRule="auto"/>
              <w:rPr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1314" w:type="dxa"/>
            <w:hideMark/>
          </w:tcPr>
          <w:p w14:paraId="4D07528E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  <w:tc>
          <w:tcPr>
            <w:tcW w:w="249" w:type="dxa"/>
            <w:vMerge w:val="restart"/>
          </w:tcPr>
          <w:p w14:paraId="2CF6F491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1"/>
                <w:szCs w:val="21"/>
                <w:lang w:val="en-US"/>
              </w:rPr>
            </w:pPr>
          </w:p>
        </w:tc>
        <w:tc>
          <w:tcPr>
            <w:tcW w:w="2881" w:type="dxa"/>
            <w:hideMark/>
          </w:tcPr>
          <w:p w14:paraId="1911367F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1795" w:type="dxa"/>
            <w:hideMark/>
          </w:tcPr>
          <w:p w14:paraId="4464551E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</w:tr>
      <w:tr w:rsidR="00784F4C" w:rsidRPr="00784F4C" w14:paraId="49A689E7" w14:textId="77777777" w:rsidTr="001D0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  <w:hideMark/>
          </w:tcPr>
          <w:p w14:paraId="336A00B4" w14:textId="74DF4CB1" w:rsidR="00260A3E" w:rsidRPr="00784F4C" w:rsidRDefault="00260A3E" w:rsidP="00260A3E">
            <w:pPr>
              <w:spacing w:after="160" w:line="259" w:lineRule="auto"/>
              <w:rPr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color w:val="44546A" w:themeColor="text2"/>
                <w:sz w:val="21"/>
                <w:szCs w:val="21"/>
                <w:lang w:val="en-US"/>
              </w:rPr>
              <w:t>10, 15, 20, 25</w:t>
            </w:r>
          </w:p>
        </w:tc>
        <w:tc>
          <w:tcPr>
            <w:tcW w:w="1314" w:type="dxa"/>
            <w:hideMark/>
          </w:tcPr>
          <w:p w14:paraId="04A9D781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color w:val="44546A" w:themeColor="text2"/>
                <w:sz w:val="21"/>
                <w:szCs w:val="21"/>
                <w:lang w:val="en-US"/>
              </w:rPr>
              <w:t>50 30</w:t>
            </w:r>
          </w:p>
        </w:tc>
        <w:tc>
          <w:tcPr>
            <w:tcW w:w="249" w:type="dxa"/>
            <w:vMerge/>
            <w:hideMark/>
          </w:tcPr>
          <w:p w14:paraId="02BD28BD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4546A" w:themeColor="text2"/>
                <w:sz w:val="21"/>
                <w:szCs w:val="21"/>
                <w:lang w:val="en-US"/>
              </w:rPr>
            </w:pPr>
          </w:p>
        </w:tc>
        <w:tc>
          <w:tcPr>
            <w:tcW w:w="2881" w:type="dxa"/>
            <w:hideMark/>
          </w:tcPr>
          <w:p w14:paraId="2DD088F8" w14:textId="291EFCFE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color w:val="44546A" w:themeColor="text2"/>
                <w:sz w:val="21"/>
                <w:szCs w:val="21"/>
                <w:lang w:val="en-US"/>
              </w:rPr>
              <w:t>3, 0, 10, 4, 7, 3</w:t>
            </w:r>
          </w:p>
        </w:tc>
        <w:tc>
          <w:tcPr>
            <w:tcW w:w="1795" w:type="dxa"/>
            <w:hideMark/>
          </w:tcPr>
          <w:p w14:paraId="34234F50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color w:val="44546A" w:themeColor="text2"/>
                <w:sz w:val="21"/>
                <w:szCs w:val="21"/>
                <w:lang w:val="en-US"/>
              </w:rPr>
              <w:t>6 8 0</w:t>
            </w:r>
          </w:p>
        </w:tc>
      </w:tr>
    </w:tbl>
    <w:p w14:paraId="3BA7C65B" w14:textId="77777777" w:rsidR="00260A3E" w:rsidRPr="00784F4C" w:rsidRDefault="00260A3E" w:rsidP="00260A3E">
      <w:pPr>
        <w:pStyle w:val="Heading1"/>
        <w:ind w:left="360"/>
        <w:rPr>
          <w:color w:val="44546A" w:themeColor="text2"/>
          <w:lang w:val="en"/>
        </w:rPr>
      </w:pPr>
      <w:bookmarkStart w:id="17" w:name="_Toc145349120"/>
      <w:r w:rsidRPr="00784F4C">
        <w:rPr>
          <w:color w:val="44546A" w:themeColor="text2"/>
          <w:lang w:val="en"/>
        </w:rPr>
        <w:lastRenderedPageBreak/>
        <w:t>Smallest Two Numbers</w:t>
      </w:r>
      <w:bookmarkEnd w:id="17"/>
    </w:p>
    <w:p w14:paraId="2E7166B4" w14:textId="6B147BF5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Write a </w:t>
      </w:r>
      <w:r w:rsidR="00BA3C37" w:rsidRPr="00784F4C">
        <w:rPr>
          <w:rFonts w:eastAsiaTheme="minorEastAsia"/>
          <w:color w:val="44546A" w:themeColor="text2"/>
          <w:sz w:val="21"/>
          <w:szCs w:val="21"/>
          <w:lang w:val="en-US"/>
        </w:rPr>
        <w:t>program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that prints the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two smallest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elements from an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array of numbers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>.</w:t>
      </w:r>
    </w:p>
    <w:p w14:paraId="4F7DD278" w14:textId="7F248FA9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input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comes as an array of number elements.</w:t>
      </w:r>
    </w:p>
    <w:p w14:paraId="29001F96" w14:textId="77777777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output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is printed on the console on a single line, separated by space.</w:t>
      </w:r>
    </w:p>
    <w:p w14:paraId="04C876BE" w14:textId="77777777" w:rsidR="00260A3E" w:rsidRPr="00784F4C" w:rsidRDefault="00260A3E" w:rsidP="00260A3E">
      <w:pPr>
        <w:rPr>
          <w:rFonts w:eastAsiaTheme="minorEastAsia"/>
          <w:b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Examples</w:t>
      </w:r>
    </w:p>
    <w:tbl>
      <w:tblPr>
        <w:tblStyle w:val="GridTable1Light-Accent1"/>
        <w:tblW w:w="7890" w:type="dxa"/>
        <w:tblLayout w:type="fixed"/>
        <w:tblLook w:val="04A0" w:firstRow="1" w:lastRow="0" w:firstColumn="1" w:lastColumn="0" w:noHBand="0" w:noVBand="1"/>
      </w:tblPr>
      <w:tblGrid>
        <w:gridCol w:w="2046"/>
        <w:gridCol w:w="1279"/>
        <w:gridCol w:w="426"/>
        <w:gridCol w:w="2969"/>
        <w:gridCol w:w="1170"/>
      </w:tblGrid>
      <w:tr w:rsidR="00784F4C" w:rsidRPr="00784F4C" w14:paraId="55455C5B" w14:textId="77777777" w:rsidTr="00260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hideMark/>
          </w:tcPr>
          <w:p w14:paraId="198001CF" w14:textId="77777777" w:rsidR="00260A3E" w:rsidRPr="00784F4C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1279" w:type="dxa"/>
            <w:hideMark/>
          </w:tcPr>
          <w:p w14:paraId="5ED2312C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  <w:tc>
          <w:tcPr>
            <w:tcW w:w="426" w:type="dxa"/>
            <w:vMerge w:val="restart"/>
          </w:tcPr>
          <w:p w14:paraId="40B5500F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</w:p>
        </w:tc>
        <w:tc>
          <w:tcPr>
            <w:tcW w:w="2969" w:type="dxa"/>
            <w:hideMark/>
          </w:tcPr>
          <w:p w14:paraId="06CD1895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1170" w:type="dxa"/>
            <w:hideMark/>
          </w:tcPr>
          <w:p w14:paraId="0534CA66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</w:tr>
      <w:tr w:rsidR="00784F4C" w:rsidRPr="00784F4C" w14:paraId="67B5FF0C" w14:textId="77777777" w:rsidTr="00260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  <w:hideMark/>
          </w:tcPr>
          <w:p w14:paraId="60F4FCD4" w14:textId="33DADFB0" w:rsidR="00260A3E" w:rsidRPr="00784F4C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30, 15, 50, 5</w:t>
            </w:r>
          </w:p>
        </w:tc>
        <w:tc>
          <w:tcPr>
            <w:tcW w:w="1279" w:type="dxa"/>
            <w:hideMark/>
          </w:tcPr>
          <w:p w14:paraId="31942ED4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5 15</w:t>
            </w:r>
          </w:p>
        </w:tc>
        <w:tc>
          <w:tcPr>
            <w:tcW w:w="426" w:type="dxa"/>
            <w:vMerge/>
            <w:hideMark/>
          </w:tcPr>
          <w:p w14:paraId="1CD53E61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color w:val="44546A" w:themeColor="text2"/>
                <w:sz w:val="21"/>
                <w:szCs w:val="21"/>
                <w:lang w:val="en-US"/>
              </w:rPr>
            </w:pPr>
          </w:p>
        </w:tc>
        <w:tc>
          <w:tcPr>
            <w:tcW w:w="2969" w:type="dxa"/>
            <w:hideMark/>
          </w:tcPr>
          <w:p w14:paraId="3BC6CE07" w14:textId="79C6CB2D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3, 0, 10, 4, 7, 3</w:t>
            </w:r>
          </w:p>
        </w:tc>
        <w:tc>
          <w:tcPr>
            <w:tcW w:w="1170" w:type="dxa"/>
            <w:hideMark/>
          </w:tcPr>
          <w:p w14:paraId="54DAC4A0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0 3</w:t>
            </w:r>
          </w:p>
        </w:tc>
      </w:tr>
    </w:tbl>
    <w:p w14:paraId="73C02CFC" w14:textId="77777777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</w:rPr>
      </w:pPr>
    </w:p>
    <w:p w14:paraId="2E8AABD2" w14:textId="77777777" w:rsidR="00260A3E" w:rsidRPr="00784F4C" w:rsidRDefault="00260A3E" w:rsidP="00260A3E">
      <w:pPr>
        <w:pStyle w:val="Heading1"/>
        <w:ind w:left="360"/>
        <w:rPr>
          <w:color w:val="44546A" w:themeColor="text2"/>
          <w:lang w:val="en"/>
        </w:rPr>
      </w:pPr>
      <w:bookmarkStart w:id="18" w:name="_Toc145349121"/>
      <w:r w:rsidRPr="00784F4C">
        <w:rPr>
          <w:color w:val="44546A" w:themeColor="text2"/>
          <w:lang w:val="en"/>
        </w:rPr>
        <w:t>List of Products</w:t>
      </w:r>
      <w:bookmarkEnd w:id="18"/>
    </w:p>
    <w:p w14:paraId="18EE5CE6" w14:textId="77777777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You will receive an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array of products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. Print a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numbered array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of all the products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ordered by name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>.</w:t>
      </w:r>
    </w:p>
    <w:p w14:paraId="0B6EB395" w14:textId="77777777" w:rsidR="00260A3E" w:rsidRPr="00784F4C" w:rsidRDefault="00260A3E" w:rsidP="00260A3E">
      <w:pPr>
        <w:rPr>
          <w:rFonts w:eastAsiaTheme="minorEastAsia"/>
          <w:b/>
          <w:color w:val="44546A" w:themeColor="text2"/>
          <w:sz w:val="21"/>
          <w:szCs w:val="21"/>
          <w:lang w:val="en-GB"/>
        </w:rPr>
      </w:pP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Example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5935"/>
        <w:gridCol w:w="2430"/>
      </w:tblGrid>
      <w:tr w:rsidR="00784F4C" w:rsidRPr="00784F4C" w14:paraId="397FCC03" w14:textId="77777777" w:rsidTr="00446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  <w:hideMark/>
          </w:tcPr>
          <w:p w14:paraId="30EC0E4E" w14:textId="77777777" w:rsidR="00260A3E" w:rsidRPr="00784F4C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2430" w:type="dxa"/>
            <w:hideMark/>
          </w:tcPr>
          <w:p w14:paraId="6AEDA27F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</w:tr>
      <w:tr w:rsidR="00784F4C" w:rsidRPr="00784F4C" w14:paraId="1EA867B2" w14:textId="77777777" w:rsidTr="004467B4">
        <w:trPr>
          <w:trHeight w:val="1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  <w:hideMark/>
          </w:tcPr>
          <w:p w14:paraId="76C25BE3" w14:textId="799E74E9" w:rsidR="00260A3E" w:rsidRPr="00784F4C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Potatoes, Tomatoes, Onions, Apples</w:t>
            </w:r>
          </w:p>
        </w:tc>
        <w:tc>
          <w:tcPr>
            <w:tcW w:w="2430" w:type="dxa"/>
            <w:hideMark/>
          </w:tcPr>
          <w:p w14:paraId="194C1AA3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1.Apples</w:t>
            </w:r>
          </w:p>
          <w:p w14:paraId="17A6ACC5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2.Onions</w:t>
            </w:r>
          </w:p>
          <w:p w14:paraId="703EB4F7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3.Potatoes</w:t>
            </w:r>
          </w:p>
          <w:p w14:paraId="30B158CC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4.Tomatoes</w:t>
            </w:r>
          </w:p>
        </w:tc>
      </w:tr>
    </w:tbl>
    <w:p w14:paraId="6228237E" w14:textId="77777777" w:rsidR="00260A3E" w:rsidRPr="00784F4C" w:rsidRDefault="00260A3E" w:rsidP="00260A3E">
      <w:pPr>
        <w:pStyle w:val="Heading1"/>
        <w:ind w:left="360"/>
        <w:rPr>
          <w:color w:val="44546A" w:themeColor="text2"/>
          <w:lang w:val="en"/>
        </w:rPr>
      </w:pPr>
      <w:bookmarkStart w:id="19" w:name="_Toc145349122"/>
      <w:r w:rsidRPr="00784F4C">
        <w:rPr>
          <w:color w:val="44546A" w:themeColor="text2"/>
          <w:lang w:val="en"/>
        </w:rPr>
        <w:t>Array Manipulations</w:t>
      </w:r>
      <w:bookmarkEnd w:id="19"/>
    </w:p>
    <w:p w14:paraId="38E68A24" w14:textId="10045061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Write a program that manipulates an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array of numbers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. </w:t>
      </w:r>
    </w:p>
    <w:p w14:paraId="7F4E5A18" w14:textId="77777777" w:rsidR="00260A3E" w:rsidRPr="00784F4C" w:rsidRDefault="00260A3E">
      <w:pPr>
        <w:pStyle w:val="ListParagraph"/>
        <w:numPr>
          <w:ilvl w:val="0"/>
          <w:numId w:val="5"/>
        </w:num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Add {number}: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add a number to the end of the </w:t>
      </w:r>
      <w:proofErr w:type="gramStart"/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>array</w:t>
      </w:r>
      <w:proofErr w:type="gramEnd"/>
    </w:p>
    <w:p w14:paraId="7BE354CF" w14:textId="77777777" w:rsidR="00260A3E" w:rsidRPr="00784F4C" w:rsidRDefault="00260A3E">
      <w:pPr>
        <w:pStyle w:val="ListParagraph"/>
        <w:numPr>
          <w:ilvl w:val="0"/>
          <w:numId w:val="5"/>
        </w:num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Remove {number}: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remove number from the </w:t>
      </w:r>
      <w:proofErr w:type="gramStart"/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>array</w:t>
      </w:r>
      <w:proofErr w:type="gramEnd"/>
    </w:p>
    <w:p w14:paraId="5B398069" w14:textId="77777777" w:rsidR="00260A3E" w:rsidRPr="00784F4C" w:rsidRDefault="00260A3E">
      <w:pPr>
        <w:pStyle w:val="ListParagraph"/>
        <w:numPr>
          <w:ilvl w:val="0"/>
          <w:numId w:val="5"/>
        </w:numPr>
        <w:rPr>
          <w:rFonts w:eastAsiaTheme="minorEastAsia"/>
          <w:color w:val="44546A" w:themeColor="text2"/>
          <w:sz w:val="21"/>
          <w:szCs w:val="21"/>
          <w:lang w:val="en-US"/>
        </w:rPr>
      </w:pPr>
      <w:proofErr w:type="spellStart"/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RemoveAt</w:t>
      </w:r>
      <w:proofErr w:type="spellEnd"/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 xml:space="preserve"> {index}: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removes number at a given </w:t>
      </w:r>
      <w:proofErr w:type="gramStart"/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>index</w:t>
      </w:r>
      <w:proofErr w:type="gramEnd"/>
    </w:p>
    <w:p w14:paraId="480015AF" w14:textId="77777777" w:rsidR="00260A3E" w:rsidRPr="00784F4C" w:rsidRDefault="00260A3E">
      <w:pPr>
        <w:pStyle w:val="ListParagraph"/>
        <w:numPr>
          <w:ilvl w:val="0"/>
          <w:numId w:val="5"/>
        </w:num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Insert {number} {index}: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inserts a number at a given </w:t>
      </w:r>
      <w:proofErr w:type="gramStart"/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>index</w:t>
      </w:r>
      <w:proofErr w:type="gramEnd"/>
    </w:p>
    <w:p w14:paraId="080B342D" w14:textId="77777777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Print the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final state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of the array (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separated by spaces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>)</w:t>
      </w:r>
    </w:p>
    <w:p w14:paraId="30DD48B6" w14:textId="206174B8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input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comes as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an array of strings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. First input will be a string containing the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array to manipulate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. Every other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command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you receive will be a string.</w:t>
      </w:r>
    </w:p>
    <w:p w14:paraId="614453AD" w14:textId="55C76FF0" w:rsidR="00260A3E" w:rsidRPr="00784F4C" w:rsidRDefault="00260A3E" w:rsidP="00260A3E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The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output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 xml:space="preserve"> is the manipulated array printed on the console on a single line, </w:t>
      </w: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separated by space</w:t>
      </w:r>
      <w:r w:rsidRPr="00784F4C">
        <w:rPr>
          <w:rFonts w:eastAsiaTheme="minorEastAsia"/>
          <w:color w:val="44546A" w:themeColor="text2"/>
          <w:sz w:val="21"/>
          <w:szCs w:val="21"/>
          <w:lang w:val="en-US"/>
        </w:rPr>
        <w:t>.</w:t>
      </w:r>
    </w:p>
    <w:p w14:paraId="154AED3D" w14:textId="77777777" w:rsidR="00260A3E" w:rsidRPr="00784F4C" w:rsidRDefault="00260A3E" w:rsidP="00260A3E">
      <w:pPr>
        <w:rPr>
          <w:rFonts w:eastAsiaTheme="minorEastAsia"/>
          <w:b/>
          <w:color w:val="44546A" w:themeColor="text2"/>
          <w:sz w:val="21"/>
          <w:szCs w:val="21"/>
          <w:lang w:val="en-US"/>
        </w:rPr>
      </w:pPr>
      <w:r w:rsidRPr="00784F4C">
        <w:rPr>
          <w:rFonts w:eastAsiaTheme="minorEastAsia"/>
          <w:b/>
          <w:color w:val="44546A" w:themeColor="text2"/>
          <w:sz w:val="21"/>
          <w:szCs w:val="21"/>
          <w:lang w:val="en-US"/>
        </w:rPr>
        <w:t>Example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5755"/>
        <w:gridCol w:w="3330"/>
      </w:tblGrid>
      <w:tr w:rsidR="00784F4C" w:rsidRPr="00784F4C" w14:paraId="5E9B7EE5" w14:textId="77777777" w:rsidTr="00446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hideMark/>
          </w:tcPr>
          <w:p w14:paraId="767C0B62" w14:textId="77777777" w:rsidR="00260A3E" w:rsidRPr="00784F4C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3330" w:type="dxa"/>
            <w:hideMark/>
          </w:tcPr>
          <w:p w14:paraId="0FCDA0B8" w14:textId="77777777" w:rsidR="00260A3E" w:rsidRPr="00784F4C" w:rsidRDefault="00260A3E" w:rsidP="00260A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</w:tr>
      <w:tr w:rsidR="00784F4C" w:rsidRPr="00784F4C" w14:paraId="769ED8CC" w14:textId="77777777" w:rsidTr="004467B4">
        <w:trPr>
          <w:trHeight w:val="1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hideMark/>
          </w:tcPr>
          <w:p w14:paraId="0E5FFF0C" w14:textId="0500E78C" w:rsidR="00260A3E" w:rsidRPr="00784F4C" w:rsidRDefault="00260A3E" w:rsidP="00260A3E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lastRenderedPageBreak/>
              <w:t>4 19 2 53 6 43</w:t>
            </w:r>
          </w:p>
          <w:p w14:paraId="331FA04F" w14:textId="05A2F6BA" w:rsidR="00260A3E" w:rsidRPr="00784F4C" w:rsidRDefault="00260A3E" w:rsidP="004467B4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Add 3</w:t>
            </w:r>
            <w:r w:rsidR="004467B4"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 xml:space="preserve">, </w:t>
            </w: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Remove 2</w:t>
            </w:r>
            <w:r w:rsidR="004467B4"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RemoveAt</w:t>
            </w:r>
            <w:proofErr w:type="spellEnd"/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 xml:space="preserve"> 1</w:t>
            </w:r>
            <w:r w:rsidR="004467B4"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 xml:space="preserve">, </w:t>
            </w: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Insert 8 3</w:t>
            </w:r>
          </w:p>
        </w:tc>
        <w:tc>
          <w:tcPr>
            <w:tcW w:w="3330" w:type="dxa"/>
            <w:hideMark/>
          </w:tcPr>
          <w:p w14:paraId="5F55B8C9" w14:textId="77777777" w:rsidR="00260A3E" w:rsidRPr="00784F4C" w:rsidRDefault="00260A3E" w:rsidP="00260A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784F4C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4 53 6 8 43 3</w:t>
            </w:r>
          </w:p>
        </w:tc>
      </w:tr>
    </w:tbl>
    <w:p w14:paraId="360963EF" w14:textId="77777777" w:rsidR="00745012" w:rsidRPr="00784F4C" w:rsidRDefault="00745012" w:rsidP="00745012">
      <w:pPr>
        <w:pStyle w:val="Heading1"/>
        <w:ind w:left="360"/>
        <w:rPr>
          <w:color w:val="44546A" w:themeColor="text2"/>
          <w:lang w:val="en"/>
        </w:rPr>
      </w:pPr>
      <w:bookmarkStart w:id="20" w:name="_Toc73029412"/>
      <w:bookmarkStart w:id="21" w:name="_Toc145349123"/>
      <w:r w:rsidRPr="00784F4C">
        <w:rPr>
          <w:color w:val="44546A" w:themeColor="text2"/>
          <w:lang w:val="en"/>
        </w:rPr>
        <w:t>Longest sequence of identical elements</w:t>
      </w:r>
      <w:bookmarkEnd w:id="20"/>
      <w:bookmarkEnd w:id="21"/>
    </w:p>
    <w:p w14:paraId="364BDDEC" w14:textId="1BCA204F" w:rsidR="00745012" w:rsidRPr="00784F4C" w:rsidRDefault="00745012" w:rsidP="003D507E">
      <w:pPr>
        <w:spacing w:line="276" w:lineRule="auto"/>
        <w:rPr>
          <w:rFonts w:ascii="Calibri" w:eastAsia="Yu Mincho" w:hAnsi="Calibri" w:cs="Times New Roman"/>
          <w:color w:val="44546A" w:themeColor="text2"/>
          <w:sz w:val="24"/>
          <w:szCs w:val="21"/>
        </w:rPr>
      </w:pPr>
      <w:r w:rsidRPr="00784F4C">
        <w:rPr>
          <w:rFonts w:ascii="Calibri" w:eastAsia="Yu Mincho" w:hAnsi="Calibri" w:cs="Times New Roman"/>
          <w:color w:val="44546A" w:themeColor="text2"/>
          <w:sz w:val="24"/>
          <w:szCs w:val="21"/>
        </w:rPr>
        <w:t xml:space="preserve">Write a program that finds the longest sequence of identical elements in an array of integers. If 2 or more sequences have the same length, print the one that is on the </w:t>
      </w:r>
      <w:r w:rsidR="00EA7614" w:rsidRPr="00784F4C">
        <w:rPr>
          <w:rFonts w:ascii="Calibri" w:eastAsia="Yu Mincho" w:hAnsi="Calibri" w:cs="Times New Roman"/>
          <w:color w:val="44546A" w:themeColor="text2"/>
          <w:sz w:val="24"/>
          <w:szCs w:val="21"/>
          <w:lang w:val="en-US"/>
        </w:rPr>
        <w:t>"</w:t>
      </w:r>
      <w:r w:rsidRPr="00784F4C">
        <w:rPr>
          <w:rFonts w:ascii="Calibri" w:eastAsia="Yu Mincho" w:hAnsi="Calibri" w:cs="Times New Roman"/>
          <w:color w:val="44546A" w:themeColor="text2"/>
          <w:sz w:val="24"/>
          <w:szCs w:val="21"/>
        </w:rPr>
        <w:t>right</w:t>
      </w:r>
      <w:r w:rsidR="00EA7614" w:rsidRPr="00784F4C">
        <w:rPr>
          <w:rFonts w:ascii="Calibri" w:eastAsia="Yu Mincho" w:hAnsi="Calibri" w:cs="Times New Roman"/>
          <w:color w:val="44546A" w:themeColor="text2"/>
          <w:sz w:val="24"/>
          <w:szCs w:val="21"/>
          <w:lang w:val="en-US"/>
        </w:rPr>
        <w:t>"</w:t>
      </w:r>
      <w:r w:rsidRPr="00784F4C">
        <w:rPr>
          <w:rFonts w:ascii="Calibri" w:eastAsia="Yu Mincho" w:hAnsi="Calibri" w:cs="Times New Roman"/>
          <w:color w:val="44546A" w:themeColor="text2"/>
          <w:sz w:val="24"/>
          <w:szCs w:val="21"/>
        </w:rPr>
        <w:t>.</w:t>
      </w:r>
    </w:p>
    <w:p w14:paraId="23865C79" w14:textId="59A4879A" w:rsidR="00745012" w:rsidRPr="00784F4C" w:rsidRDefault="00745012" w:rsidP="00745012">
      <w:pPr>
        <w:keepNext/>
        <w:keepLines/>
        <w:spacing w:before="120" w:after="0" w:line="240" w:lineRule="auto"/>
        <w:outlineLvl w:val="1"/>
        <w:rPr>
          <w:rFonts w:ascii="Calibri" w:eastAsia="Yu Gothic Light" w:hAnsi="Calibri" w:cs="Calibri"/>
          <w:b/>
          <w:color w:val="44546A" w:themeColor="text2"/>
          <w:sz w:val="36"/>
          <w:szCs w:val="36"/>
          <w:lang w:val="en-US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785"/>
        <w:gridCol w:w="1710"/>
      </w:tblGrid>
      <w:tr w:rsidR="00784F4C" w:rsidRPr="00784F4C" w14:paraId="032DBBEB" w14:textId="77777777" w:rsidTr="00745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749663D2" w14:textId="134AE993" w:rsidR="00745012" w:rsidRPr="00784F4C" w:rsidRDefault="00745012" w:rsidP="00745012">
            <w:pPr>
              <w:rPr>
                <w:rFonts w:ascii="Calibri" w:eastAsia="Yu Mincho" w:hAnsi="Calibri" w:cs="Calibri"/>
                <w:color w:val="44546A" w:themeColor="text2"/>
                <w:sz w:val="32"/>
                <w:szCs w:val="32"/>
                <w:lang w:val="en-US"/>
              </w:rPr>
            </w:pPr>
            <w:r w:rsidRPr="00784F4C">
              <w:rPr>
                <w:rFonts w:ascii="Calibri" w:eastAsia="Yu Mincho" w:hAnsi="Calibri" w:cs="Calibri"/>
                <w:color w:val="44546A" w:themeColor="text2"/>
                <w:sz w:val="32"/>
                <w:szCs w:val="32"/>
                <w:lang w:val="en-US"/>
              </w:rPr>
              <w:t>Input</w:t>
            </w:r>
          </w:p>
        </w:tc>
        <w:tc>
          <w:tcPr>
            <w:tcW w:w="1710" w:type="dxa"/>
            <w:hideMark/>
          </w:tcPr>
          <w:p w14:paraId="488075A3" w14:textId="2427A58D" w:rsidR="00745012" w:rsidRPr="00784F4C" w:rsidRDefault="00745012" w:rsidP="00745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color w:val="44546A" w:themeColor="text2"/>
                <w:sz w:val="32"/>
                <w:szCs w:val="32"/>
                <w:lang w:val="en-US"/>
              </w:rPr>
            </w:pPr>
            <w:r w:rsidRPr="00784F4C">
              <w:rPr>
                <w:rFonts w:ascii="Calibri" w:eastAsia="Yu Mincho" w:hAnsi="Calibri" w:cs="Calibri"/>
                <w:color w:val="44546A" w:themeColor="text2"/>
                <w:sz w:val="32"/>
                <w:szCs w:val="32"/>
                <w:lang w:val="en-US"/>
              </w:rPr>
              <w:t>Output</w:t>
            </w:r>
          </w:p>
        </w:tc>
      </w:tr>
      <w:tr w:rsidR="00784F4C" w:rsidRPr="00784F4C" w14:paraId="1F9C6A05" w14:textId="77777777" w:rsidTr="00745012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0C8EE7B6" w14:textId="77777777" w:rsidR="00745012" w:rsidRPr="00784F4C" w:rsidRDefault="00745012" w:rsidP="00745012">
            <w:pPr>
              <w:rPr>
                <w:rFonts w:ascii="Calibri" w:eastAsia="Yu Mincho" w:hAnsi="Calibri" w:cs="Calibri"/>
                <w:color w:val="44546A" w:themeColor="text2"/>
                <w:sz w:val="24"/>
                <w:szCs w:val="24"/>
              </w:rPr>
            </w:pPr>
            <w:r w:rsidRPr="00784F4C">
              <w:rPr>
                <w:rFonts w:ascii="Calibri" w:eastAsia="Yu Mincho" w:hAnsi="Calibri" w:cs="Calibri"/>
                <w:color w:val="44546A" w:themeColor="text2"/>
                <w:sz w:val="24"/>
                <w:szCs w:val="24"/>
                <w:lang w:val="en-US"/>
              </w:rPr>
              <w:t>2</w:t>
            </w:r>
            <w:r w:rsidRPr="00784F4C">
              <w:rPr>
                <w:rFonts w:ascii="Calibri" w:eastAsia="Yu Mincho" w:hAnsi="Calibri" w:cs="Calibri"/>
                <w:color w:val="44546A" w:themeColor="text2"/>
                <w:sz w:val="24"/>
                <w:szCs w:val="24"/>
              </w:rPr>
              <w:t xml:space="preserve"> 2 2 3 4 4 </w:t>
            </w:r>
            <w:r w:rsidRPr="00784F4C">
              <w:rPr>
                <w:rFonts w:ascii="Calibri" w:eastAsia="Yu Mincho" w:hAnsi="Calibri" w:cs="Calibri"/>
                <w:color w:val="44546A" w:themeColor="text2"/>
                <w:sz w:val="24"/>
                <w:szCs w:val="24"/>
                <w:highlight w:val="yellow"/>
              </w:rPr>
              <w:t>2 2 2</w:t>
            </w:r>
            <w:r w:rsidRPr="00784F4C">
              <w:rPr>
                <w:rFonts w:ascii="Calibri" w:eastAsia="Yu Mincho" w:hAnsi="Calibri" w:cs="Calibri"/>
                <w:color w:val="44546A" w:themeColor="text2"/>
                <w:sz w:val="24"/>
                <w:szCs w:val="24"/>
              </w:rPr>
              <w:t xml:space="preserve"> 1</w:t>
            </w:r>
          </w:p>
        </w:tc>
        <w:tc>
          <w:tcPr>
            <w:tcW w:w="1710" w:type="dxa"/>
            <w:hideMark/>
          </w:tcPr>
          <w:p w14:paraId="615BF394" w14:textId="77777777" w:rsidR="00745012" w:rsidRPr="00784F4C" w:rsidRDefault="00745012" w:rsidP="0074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color w:val="44546A" w:themeColor="text2"/>
                <w:sz w:val="24"/>
                <w:szCs w:val="24"/>
              </w:rPr>
            </w:pPr>
            <w:r w:rsidRPr="00784F4C">
              <w:rPr>
                <w:rFonts w:ascii="Calibri" w:eastAsia="Yu Mincho" w:hAnsi="Calibri" w:cs="Calibri"/>
                <w:b/>
                <w:bCs/>
                <w:color w:val="44546A" w:themeColor="text2"/>
                <w:sz w:val="24"/>
                <w:szCs w:val="24"/>
              </w:rPr>
              <w:t>2 2 2</w:t>
            </w:r>
          </w:p>
        </w:tc>
      </w:tr>
      <w:tr w:rsidR="00784F4C" w:rsidRPr="00784F4C" w14:paraId="5CBB951B" w14:textId="77777777" w:rsidTr="00745012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4E9C16A2" w14:textId="77777777" w:rsidR="00745012" w:rsidRPr="00784F4C" w:rsidRDefault="00745012" w:rsidP="00745012">
            <w:pPr>
              <w:rPr>
                <w:rFonts w:ascii="Calibri" w:eastAsia="Yu Mincho" w:hAnsi="Calibri" w:cs="Calibri"/>
                <w:color w:val="44546A" w:themeColor="text2"/>
                <w:sz w:val="24"/>
                <w:szCs w:val="24"/>
              </w:rPr>
            </w:pPr>
            <w:r w:rsidRPr="00784F4C">
              <w:rPr>
                <w:rFonts w:ascii="Calibri" w:eastAsia="Yu Mincho" w:hAnsi="Calibri" w:cs="Times New Roman"/>
                <w:color w:val="44546A" w:themeColor="text2"/>
                <w:sz w:val="24"/>
                <w:szCs w:val="21"/>
                <w:highlight w:val="yellow"/>
              </w:rPr>
              <w:t>1 1 1</w:t>
            </w:r>
            <w:r w:rsidRPr="00784F4C">
              <w:rPr>
                <w:rFonts w:ascii="Calibri" w:eastAsia="Yu Mincho" w:hAnsi="Calibri" w:cs="Times New Roman"/>
                <w:color w:val="44546A" w:themeColor="text2"/>
                <w:sz w:val="24"/>
                <w:szCs w:val="21"/>
              </w:rPr>
              <w:t xml:space="preserve"> 2 3 1 3 3 1 1 </w:t>
            </w:r>
          </w:p>
        </w:tc>
        <w:tc>
          <w:tcPr>
            <w:tcW w:w="1710" w:type="dxa"/>
            <w:hideMark/>
          </w:tcPr>
          <w:p w14:paraId="551D365E" w14:textId="77777777" w:rsidR="00745012" w:rsidRPr="00784F4C" w:rsidRDefault="00745012" w:rsidP="0074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color w:val="44546A" w:themeColor="text2"/>
                <w:sz w:val="24"/>
                <w:szCs w:val="24"/>
              </w:rPr>
            </w:pPr>
            <w:r w:rsidRPr="00784F4C">
              <w:rPr>
                <w:rFonts w:ascii="Calibri" w:eastAsia="Yu Mincho" w:hAnsi="Calibri" w:cs="Calibri"/>
                <w:b/>
                <w:bCs/>
                <w:color w:val="44546A" w:themeColor="text2"/>
                <w:sz w:val="24"/>
                <w:szCs w:val="24"/>
              </w:rPr>
              <w:t>1 1 1</w:t>
            </w:r>
          </w:p>
        </w:tc>
      </w:tr>
      <w:tr w:rsidR="00784F4C" w:rsidRPr="00784F4C" w14:paraId="499D6CCE" w14:textId="77777777" w:rsidTr="00745012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2354084C" w14:textId="77777777" w:rsidR="00745012" w:rsidRPr="00784F4C" w:rsidRDefault="00745012" w:rsidP="00745012">
            <w:pPr>
              <w:rPr>
                <w:rFonts w:ascii="Calibri" w:eastAsia="Yu Mincho" w:hAnsi="Calibri" w:cs="Calibri"/>
                <w:color w:val="44546A" w:themeColor="text2"/>
                <w:sz w:val="24"/>
                <w:szCs w:val="24"/>
              </w:rPr>
            </w:pPr>
            <w:r w:rsidRPr="00784F4C">
              <w:rPr>
                <w:rFonts w:ascii="Calibri" w:eastAsia="Yu Mincho" w:hAnsi="Calibri" w:cs="Times New Roman"/>
                <w:color w:val="44546A" w:themeColor="text2"/>
                <w:sz w:val="24"/>
                <w:szCs w:val="21"/>
                <w:highlight w:val="yellow"/>
              </w:rPr>
              <w:t>1 1</w:t>
            </w:r>
            <w:r w:rsidRPr="00784F4C">
              <w:rPr>
                <w:rFonts w:ascii="Calibri" w:eastAsia="Yu Mincho" w:hAnsi="Calibri" w:cs="Times New Roman"/>
                <w:color w:val="44546A" w:themeColor="text2"/>
                <w:sz w:val="24"/>
                <w:szCs w:val="21"/>
              </w:rPr>
              <w:t xml:space="preserve"> 2 3 4 5 6 2 2</w:t>
            </w:r>
          </w:p>
        </w:tc>
        <w:tc>
          <w:tcPr>
            <w:tcW w:w="1710" w:type="dxa"/>
            <w:hideMark/>
          </w:tcPr>
          <w:p w14:paraId="69CF1D21" w14:textId="77777777" w:rsidR="00745012" w:rsidRPr="00784F4C" w:rsidRDefault="00745012" w:rsidP="0074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color w:val="44546A" w:themeColor="text2"/>
                <w:sz w:val="24"/>
                <w:szCs w:val="24"/>
              </w:rPr>
            </w:pPr>
            <w:r w:rsidRPr="00784F4C">
              <w:rPr>
                <w:rFonts w:ascii="Calibri" w:eastAsia="Yu Mincho" w:hAnsi="Calibri" w:cs="Calibri"/>
                <w:b/>
                <w:bCs/>
                <w:color w:val="44546A" w:themeColor="text2"/>
                <w:sz w:val="24"/>
                <w:szCs w:val="24"/>
              </w:rPr>
              <w:t>1 1</w:t>
            </w:r>
          </w:p>
        </w:tc>
      </w:tr>
      <w:tr w:rsidR="00784F4C" w:rsidRPr="00784F4C" w14:paraId="2AA5C4A1" w14:textId="77777777" w:rsidTr="00745012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763F14E" w14:textId="77777777" w:rsidR="00745012" w:rsidRPr="00784F4C" w:rsidRDefault="00745012" w:rsidP="00745012">
            <w:pPr>
              <w:rPr>
                <w:rFonts w:ascii="Calibri" w:eastAsia="Yu Mincho" w:hAnsi="Calibri" w:cs="Times New Roman"/>
                <w:color w:val="44546A" w:themeColor="text2"/>
                <w:sz w:val="24"/>
                <w:szCs w:val="21"/>
              </w:rPr>
            </w:pPr>
            <w:r w:rsidRPr="00784F4C">
              <w:rPr>
                <w:rFonts w:ascii="Calibri" w:eastAsia="Yu Mincho" w:hAnsi="Calibri" w:cs="Times New Roman"/>
                <w:color w:val="44546A" w:themeColor="text2"/>
                <w:sz w:val="24"/>
                <w:szCs w:val="21"/>
                <w:highlight w:val="yellow"/>
              </w:rPr>
              <w:t>4 4 4 4</w:t>
            </w:r>
          </w:p>
        </w:tc>
        <w:tc>
          <w:tcPr>
            <w:tcW w:w="1710" w:type="dxa"/>
            <w:hideMark/>
          </w:tcPr>
          <w:p w14:paraId="102D0858" w14:textId="77777777" w:rsidR="00745012" w:rsidRPr="00784F4C" w:rsidRDefault="00745012" w:rsidP="0074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color w:val="44546A" w:themeColor="text2"/>
                <w:sz w:val="24"/>
                <w:szCs w:val="24"/>
              </w:rPr>
            </w:pPr>
            <w:r w:rsidRPr="00784F4C">
              <w:rPr>
                <w:rFonts w:ascii="Calibri" w:eastAsia="Yu Mincho" w:hAnsi="Calibri" w:cs="Calibri"/>
                <w:b/>
                <w:bCs/>
                <w:color w:val="44546A" w:themeColor="text2"/>
                <w:sz w:val="24"/>
                <w:szCs w:val="24"/>
              </w:rPr>
              <w:t>4 4 4 4</w:t>
            </w:r>
          </w:p>
        </w:tc>
      </w:tr>
      <w:tr w:rsidR="00784F4C" w:rsidRPr="00784F4C" w14:paraId="0D30C261" w14:textId="77777777" w:rsidTr="00745012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47511DB" w14:textId="77777777" w:rsidR="00745012" w:rsidRPr="00784F4C" w:rsidRDefault="00745012" w:rsidP="00745012">
            <w:pPr>
              <w:rPr>
                <w:rFonts w:ascii="Calibri" w:eastAsia="Yu Mincho" w:hAnsi="Calibri" w:cs="Times New Roman"/>
                <w:color w:val="44546A" w:themeColor="text2"/>
                <w:sz w:val="24"/>
                <w:szCs w:val="21"/>
              </w:rPr>
            </w:pPr>
            <w:r w:rsidRPr="00784F4C">
              <w:rPr>
                <w:rFonts w:ascii="Calibri" w:eastAsia="Yu Mincho" w:hAnsi="Calibri" w:cs="Times New Roman"/>
                <w:color w:val="44546A" w:themeColor="text2"/>
                <w:sz w:val="24"/>
                <w:szCs w:val="21"/>
              </w:rPr>
              <w:t xml:space="preserve">0 </w:t>
            </w:r>
            <w:r w:rsidRPr="00784F4C">
              <w:rPr>
                <w:rFonts w:ascii="Calibri" w:eastAsia="Yu Mincho" w:hAnsi="Calibri" w:cs="Times New Roman"/>
                <w:color w:val="44546A" w:themeColor="text2"/>
                <w:sz w:val="24"/>
                <w:szCs w:val="21"/>
                <w:highlight w:val="yellow"/>
              </w:rPr>
              <w:t>1 1</w:t>
            </w:r>
            <w:r w:rsidRPr="00784F4C">
              <w:rPr>
                <w:rFonts w:ascii="Calibri" w:eastAsia="Yu Mincho" w:hAnsi="Calibri" w:cs="Times New Roman"/>
                <w:color w:val="44546A" w:themeColor="text2"/>
                <w:sz w:val="24"/>
                <w:szCs w:val="21"/>
              </w:rPr>
              <w:t xml:space="preserve"> 2 2 3 3 4 4 5 5</w:t>
            </w:r>
          </w:p>
        </w:tc>
        <w:tc>
          <w:tcPr>
            <w:tcW w:w="1710" w:type="dxa"/>
            <w:hideMark/>
          </w:tcPr>
          <w:p w14:paraId="0A3ACF56" w14:textId="77777777" w:rsidR="00745012" w:rsidRPr="00784F4C" w:rsidRDefault="00745012" w:rsidP="0074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Calibri"/>
                <w:b/>
                <w:bCs/>
                <w:color w:val="44546A" w:themeColor="text2"/>
                <w:sz w:val="24"/>
                <w:szCs w:val="24"/>
              </w:rPr>
            </w:pPr>
            <w:r w:rsidRPr="00784F4C">
              <w:rPr>
                <w:rFonts w:ascii="Calibri" w:eastAsia="Yu Mincho" w:hAnsi="Calibri" w:cs="Calibri"/>
                <w:b/>
                <w:bCs/>
                <w:color w:val="44546A" w:themeColor="text2"/>
                <w:sz w:val="24"/>
                <w:szCs w:val="24"/>
              </w:rPr>
              <w:t>1 1</w:t>
            </w:r>
          </w:p>
        </w:tc>
      </w:tr>
    </w:tbl>
    <w:p w14:paraId="4FBF93C1" w14:textId="77777777" w:rsidR="00745012" w:rsidRPr="00784F4C" w:rsidRDefault="00745012" w:rsidP="00745012">
      <w:pPr>
        <w:spacing w:line="276" w:lineRule="auto"/>
        <w:rPr>
          <w:rFonts w:ascii="Calibri" w:eastAsia="Yu Mincho" w:hAnsi="Calibri" w:cs="Calibri"/>
          <w:color w:val="44546A" w:themeColor="text2"/>
          <w:sz w:val="21"/>
          <w:szCs w:val="21"/>
          <w:lang w:val="en-US"/>
        </w:rPr>
      </w:pPr>
    </w:p>
    <w:p w14:paraId="04EDADEB" w14:textId="0BE46383" w:rsidR="00260A3E" w:rsidRPr="00784F4C" w:rsidRDefault="00260A3E" w:rsidP="00434B11">
      <w:pPr>
        <w:rPr>
          <w:rFonts w:eastAsiaTheme="minorEastAsia"/>
          <w:color w:val="44546A" w:themeColor="text2"/>
          <w:sz w:val="21"/>
          <w:szCs w:val="21"/>
          <w:lang w:val="en-US"/>
        </w:rPr>
      </w:pPr>
    </w:p>
    <w:sectPr w:rsidR="00260A3E" w:rsidRPr="00784F4C" w:rsidSect="00F056B1">
      <w:headerReference w:type="default" r:id="rId8"/>
      <w:footerReference w:type="default" r:id="rId9"/>
      <w:pgSz w:w="11906" w:h="16838" w:code="9"/>
      <w:pgMar w:top="1702" w:right="720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E037C" w14:textId="77777777" w:rsidR="002C7DEF" w:rsidRDefault="002C7DEF" w:rsidP="005C51EB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4F10368B" w14:textId="77777777" w:rsidR="002C7DEF" w:rsidRDefault="002C7DEF" w:rsidP="005C51EB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3CA97" w14:textId="77777777" w:rsidR="00B94F19" w:rsidRDefault="00B94F19">
    <w:pPr>
      <w:pStyle w:val="Foot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B2C1F7" wp14:editId="12C7CCA4">
              <wp:simplePos x="0" y="0"/>
              <wp:positionH relativeFrom="column">
                <wp:posOffset>45720</wp:posOffset>
              </wp:positionH>
              <wp:positionV relativeFrom="paragraph">
                <wp:posOffset>93980</wp:posOffset>
              </wp:positionV>
              <wp:extent cx="2360930" cy="2952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6E07BA" w14:textId="77777777" w:rsidR="00B94F19" w:rsidRPr="002A3478" w:rsidRDefault="00B94F19">
                          <w:pPr>
                            <w:rPr>
                              <w:rFonts w:ascii="Montserrat" w:hAnsi="Montserrat"/>
                              <w:color w:val="12093D"/>
                              <w:sz w:val="18"/>
                              <w:lang w:val="en-US"/>
                            </w:rPr>
                          </w:pPr>
                          <w:r w:rsidRPr="002A3478">
                            <w:rPr>
                              <w:color w:val="12093D"/>
                              <w:sz w:val="18"/>
                              <w:lang w:val="en"/>
                            </w:rPr>
                            <w:t>sirma.com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2C1F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.6pt;margin-top:7.4pt;width:185.9pt;height:23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" filled="f" stroked="f">
              <v:textbox>
                <w:txbxContent>
                  <w:p w14:paraId="0C6E07BA" w14:textId="77777777" w:rsidR="00B94F19" w:rsidRPr="002A3478" w:rsidRDefault="00B94F19">
                    <w:pPr>
                      <w:rPr>
                        <w:rFonts w:ascii="Montserrat" w:hAnsi="Montserrat"/>
                        <w:color w:val="12093D"/>
                        <w:sz w:val="18"/>
                        <w:lang w:val="en-US"/>
                      </w:rPr>
                    </w:pPr>
                    <w:r w:rsidRPr="002A3478">
                      <w:rPr>
                        <w:color w:val="12093D"/>
                        <w:sz w:val="18"/>
                        <w:lang w:val="en"/>
                      </w:rPr>
                      <w:t>sirma.com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2CAA9" w14:textId="77777777" w:rsidR="002C7DEF" w:rsidRDefault="002C7DEF" w:rsidP="005C51EB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650F7ADB" w14:textId="77777777" w:rsidR="002C7DEF" w:rsidRDefault="002C7DEF" w:rsidP="005C51EB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F685C" w14:textId="77777777" w:rsidR="005C51EB" w:rsidRDefault="00166336">
    <w:pPr>
      <w:pStyle w:val="Head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391AD43" wp14:editId="76B0A726">
              <wp:simplePos x="0" y="0"/>
              <wp:positionH relativeFrom="margin">
                <wp:align>right</wp:align>
              </wp:positionH>
              <wp:positionV relativeFrom="paragraph">
                <wp:posOffset>-133985</wp:posOffset>
              </wp:positionV>
              <wp:extent cx="3599815" cy="661670"/>
              <wp:effectExtent l="0" t="0" r="0" b="508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661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0273FE" w14:textId="77777777" w:rsidR="006F0845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e:</w:t>
                          </w: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office@sirma.bg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a: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135 Tsarigradsko Shosse, blvd.</w:t>
                          </w:r>
                        </w:p>
                        <w:p w14:paraId="77288487" w14:textId="77777777" w:rsidR="00B94F19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m: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+359 2 9768310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  <w:t>1784 Sofia, Bulgaria</w:t>
                          </w:r>
                        </w:p>
                        <w:p w14:paraId="68712427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5784E8C6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20E2D065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91AD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2.25pt;margin-top:-10.55pt;width:283.45pt;height:52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" filled="f" stroked="f">
              <v:textbox>
                <w:txbxContent>
                  <w:p w14:paraId="160273FE" w14:textId="77777777" w:rsidR="006F0845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e:</w:t>
                    </w:r>
                    <w:r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office@sirma.bg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>a: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>135 Tsarigradsko Shosse, blvd.</w:t>
                    </w:r>
                  </w:p>
                  <w:p w14:paraId="77288487" w14:textId="77777777" w:rsidR="00B94F19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m: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+359 2 9768310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  <w:t>1784 Sofia, Bulgaria</w:t>
                    </w:r>
                  </w:p>
                  <w:p w14:paraId="68712427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5784E8C6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20E2D065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6F0845">
      <w:rPr>
        <w:noProof/>
        <w:lang w:val="en"/>
      </w:rPr>
      <w:drawing>
        <wp:anchor distT="0" distB="0" distL="114300" distR="114300" simplePos="0" relativeHeight="251658240" behindDoc="1" locked="0" layoutInCell="1" allowOverlap="1" wp14:anchorId="72094567" wp14:editId="68B87022">
          <wp:simplePos x="0" y="0"/>
          <wp:positionH relativeFrom="page">
            <wp:align>right</wp:align>
          </wp:positionH>
          <wp:positionV relativeFrom="paragraph">
            <wp:posOffset>-441940</wp:posOffset>
          </wp:positionV>
          <wp:extent cx="7546348" cy="10679033"/>
          <wp:effectExtent l="0" t="0" r="0" b="825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irma---Letterhead--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8" cy="10679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A4B0C"/>
    <w:multiLevelType w:val="hybridMultilevel"/>
    <w:tmpl w:val="B2A86ACC"/>
    <w:lvl w:ilvl="0" w:tplc="B576E880">
      <w:start w:val="1"/>
      <w:numFmt w:val="decimal"/>
      <w:pStyle w:val="Heading1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63B49"/>
    <w:multiLevelType w:val="hybridMultilevel"/>
    <w:tmpl w:val="423C8AD4"/>
    <w:styleLink w:val="ImportedStyle2"/>
    <w:lvl w:ilvl="0" w:tplc="6234BF00">
      <w:start w:val="1"/>
      <w:numFmt w:val="bullet"/>
      <w:lvlText w:val="·"/>
      <w:lvlJc w:val="left"/>
      <w:pPr>
        <w:ind w:left="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BA8369C">
      <w:start w:val="1"/>
      <w:numFmt w:val="bullet"/>
      <w:lvlText w:val="o"/>
      <w:lvlJc w:val="left"/>
      <w:pPr>
        <w:ind w:left="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3788D24">
      <w:start w:val="1"/>
      <w:numFmt w:val="bullet"/>
      <w:lvlText w:val="▪"/>
      <w:lvlJc w:val="left"/>
      <w:pPr>
        <w:ind w:left="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70E4428">
      <w:start w:val="1"/>
      <w:numFmt w:val="bullet"/>
      <w:lvlText w:val="·"/>
      <w:lvlJc w:val="left"/>
      <w:pPr>
        <w:ind w:left="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C6A5AE4">
      <w:start w:val="1"/>
      <w:numFmt w:val="bullet"/>
      <w:lvlText w:val="o"/>
      <w:lvlJc w:val="left"/>
      <w:pPr>
        <w:ind w:left="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6620C54">
      <w:start w:val="1"/>
      <w:numFmt w:val="bullet"/>
      <w:lvlText w:val="▪"/>
      <w:lvlJc w:val="left"/>
      <w:pPr>
        <w:ind w:left="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6A8A9E2">
      <w:start w:val="1"/>
      <w:numFmt w:val="bullet"/>
      <w:lvlText w:val="·"/>
      <w:lvlJc w:val="left"/>
      <w:pPr>
        <w:ind w:left="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F7808C0">
      <w:start w:val="1"/>
      <w:numFmt w:val="bullet"/>
      <w:lvlText w:val="o"/>
      <w:lvlJc w:val="left"/>
      <w:pPr>
        <w:ind w:left="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7673B6">
      <w:start w:val="1"/>
      <w:numFmt w:val="bullet"/>
      <w:lvlText w:val="▪"/>
      <w:lvlJc w:val="left"/>
      <w:pPr>
        <w:ind w:left="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7B985ADC"/>
    <w:multiLevelType w:val="hybridMultilevel"/>
    <w:tmpl w:val="ED1A7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051595">
    <w:abstractNumId w:val="0"/>
  </w:num>
  <w:num w:numId="2" w16cid:durableId="1983847332">
    <w:abstractNumId w:val="1"/>
  </w:num>
  <w:num w:numId="3" w16cid:durableId="76169782">
    <w:abstractNumId w:val="3"/>
  </w:num>
  <w:num w:numId="4" w16cid:durableId="1753312017">
    <w:abstractNumId w:val="2"/>
  </w:num>
  <w:num w:numId="5" w16cid:durableId="1756514081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514"/>
    <w:rsid w:val="00044E62"/>
    <w:rsid w:val="000C0050"/>
    <w:rsid w:val="000D6227"/>
    <w:rsid w:val="000F39EE"/>
    <w:rsid w:val="00110929"/>
    <w:rsid w:val="001279A7"/>
    <w:rsid w:val="00163414"/>
    <w:rsid w:val="00166336"/>
    <w:rsid w:val="00182735"/>
    <w:rsid w:val="001D0C2E"/>
    <w:rsid w:val="00223CBD"/>
    <w:rsid w:val="00224329"/>
    <w:rsid w:val="00260A3E"/>
    <w:rsid w:val="00261B13"/>
    <w:rsid w:val="002928C8"/>
    <w:rsid w:val="002A3478"/>
    <w:rsid w:val="002A3535"/>
    <w:rsid w:val="002C7DEF"/>
    <w:rsid w:val="002F6EE8"/>
    <w:rsid w:val="00323286"/>
    <w:rsid w:val="00336990"/>
    <w:rsid w:val="00357C94"/>
    <w:rsid w:val="00433B3A"/>
    <w:rsid w:val="00434B11"/>
    <w:rsid w:val="004467B4"/>
    <w:rsid w:val="004B2AE6"/>
    <w:rsid w:val="004F0497"/>
    <w:rsid w:val="00501B6E"/>
    <w:rsid w:val="005C51EB"/>
    <w:rsid w:val="00603126"/>
    <w:rsid w:val="00695342"/>
    <w:rsid w:val="006A1346"/>
    <w:rsid w:val="006A551F"/>
    <w:rsid w:val="006F0845"/>
    <w:rsid w:val="007079E0"/>
    <w:rsid w:val="00745012"/>
    <w:rsid w:val="00760A5C"/>
    <w:rsid w:val="00780636"/>
    <w:rsid w:val="007824E5"/>
    <w:rsid w:val="00784F4C"/>
    <w:rsid w:val="007F144A"/>
    <w:rsid w:val="00804D82"/>
    <w:rsid w:val="008166FB"/>
    <w:rsid w:val="00820263"/>
    <w:rsid w:val="0083685F"/>
    <w:rsid w:val="00836915"/>
    <w:rsid w:val="008466AA"/>
    <w:rsid w:val="00854D26"/>
    <w:rsid w:val="00875D71"/>
    <w:rsid w:val="008B4EB7"/>
    <w:rsid w:val="00920DA3"/>
    <w:rsid w:val="00967A90"/>
    <w:rsid w:val="009C7514"/>
    <w:rsid w:val="00A30ABC"/>
    <w:rsid w:val="00A31355"/>
    <w:rsid w:val="00A5013E"/>
    <w:rsid w:val="00A84F75"/>
    <w:rsid w:val="00AB4096"/>
    <w:rsid w:val="00B13585"/>
    <w:rsid w:val="00B43230"/>
    <w:rsid w:val="00B74B47"/>
    <w:rsid w:val="00B83238"/>
    <w:rsid w:val="00B83637"/>
    <w:rsid w:val="00B94F19"/>
    <w:rsid w:val="00BA2682"/>
    <w:rsid w:val="00BA3C37"/>
    <w:rsid w:val="00BB1242"/>
    <w:rsid w:val="00BF6184"/>
    <w:rsid w:val="00C04102"/>
    <w:rsid w:val="00C2141E"/>
    <w:rsid w:val="00C36A85"/>
    <w:rsid w:val="00C8571B"/>
    <w:rsid w:val="00C85B2B"/>
    <w:rsid w:val="00D5503B"/>
    <w:rsid w:val="00D65610"/>
    <w:rsid w:val="00DC643F"/>
    <w:rsid w:val="00DE1256"/>
    <w:rsid w:val="00E03201"/>
    <w:rsid w:val="00E13A3E"/>
    <w:rsid w:val="00E23FA5"/>
    <w:rsid w:val="00E31D2F"/>
    <w:rsid w:val="00E32005"/>
    <w:rsid w:val="00E95081"/>
    <w:rsid w:val="00E96085"/>
    <w:rsid w:val="00EA0AD9"/>
    <w:rsid w:val="00EA2310"/>
    <w:rsid w:val="00EA7614"/>
    <w:rsid w:val="00F056B1"/>
    <w:rsid w:val="00F460BB"/>
    <w:rsid w:val="00F4747E"/>
    <w:rsid w:val="00F9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E35A1"/>
  <w15:chartTrackingRefBased/>
  <w15:docId w15:val="{1E550491-C492-4F25-8004-B025ECA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51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51F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eastAsiaTheme="majorEastAsia" w:cstheme="majorBidi"/>
      <w:b/>
      <w:color w:val="2E74B5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42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EB"/>
  </w:style>
  <w:style w:type="paragraph" w:styleId="Footer">
    <w:name w:val="footer"/>
    <w:basedOn w:val="Normal"/>
    <w:link w:val="Foot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EB"/>
  </w:style>
  <w:style w:type="character" w:styleId="Hyperlink">
    <w:name w:val="Hyperlink"/>
    <w:basedOn w:val="DefaultParagraphFont"/>
    <w:uiPriority w:val="99"/>
    <w:unhideWhenUsed/>
    <w:rsid w:val="00B94F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551F"/>
    <w:rPr>
      <w:rFonts w:ascii="Verdana" w:eastAsiaTheme="majorEastAsia" w:hAnsi="Verdana" w:cstheme="majorBidi"/>
      <w:b/>
      <w:color w:val="2E74B5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5342"/>
    <w:rPr>
      <w:rFonts w:ascii="Verdana" w:eastAsiaTheme="majorEastAsia" w:hAnsi="Verdana" w:cstheme="majorBidi"/>
      <w:b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A0A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474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47E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F474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47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94A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B11"/>
    <w:pPr>
      <w:tabs>
        <w:tab w:val="left" w:pos="660"/>
        <w:tab w:val="right" w:leader="dot" w:pos="1004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AA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94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55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03B"/>
    <w:rPr>
      <w:i/>
      <w:iCs/>
      <w:color w:val="404040" w:themeColor="text1" w:themeTint="BF"/>
    </w:rPr>
  </w:style>
  <w:style w:type="paragraph" w:customStyle="1" w:styleId="code">
    <w:name w:val="code"/>
    <w:basedOn w:val="Quote"/>
    <w:link w:val="codeChar"/>
    <w:qFormat/>
    <w:rsid w:val="00D5503B"/>
    <w:pPr>
      <w:jc w:val="left"/>
    </w:pPr>
    <w:rPr>
      <w:rFonts w:ascii="Consolas" w:hAnsi="Consolas"/>
      <w:i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5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Char">
    <w:name w:val="code Char"/>
    <w:basedOn w:val="QuoteChar"/>
    <w:link w:val="code"/>
    <w:rsid w:val="00D5503B"/>
    <w:rPr>
      <w:rFonts w:ascii="Consolas" w:hAnsi="Consolas"/>
      <w:i w:val="0"/>
      <w:iCs/>
      <w:color w:val="404040" w:themeColor="text1" w:themeTint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4B11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34B11"/>
    <w:rPr>
      <w:rFonts w:ascii="Verdana" w:hAnsi="Verdana"/>
    </w:rPr>
  </w:style>
  <w:style w:type="paragraph" w:customStyle="1" w:styleId="Info2">
    <w:name w:val="Info 2"/>
    <w:basedOn w:val="Normal"/>
    <w:qFormat/>
    <w:rsid w:val="00434B11"/>
    <w:pPr>
      <w:spacing w:after="240" w:line="240" w:lineRule="auto"/>
    </w:pPr>
    <w:rPr>
      <w:rFonts w:ascii="Roboto Condensed Light" w:eastAsia="Times New Roman" w:hAnsi="Roboto Condensed Light" w:cstheme="minorHAnsi"/>
      <w:i/>
      <w:color w:val="44546A" w:themeColor="text2"/>
      <w:szCs w:val="24"/>
    </w:rPr>
  </w:style>
  <w:style w:type="table" w:styleId="GridTable1Light-Accent2">
    <w:name w:val="Grid Table 1 Light Accent 2"/>
    <w:basedOn w:val="TableNormal"/>
    <w:uiPriority w:val="46"/>
    <w:rsid w:val="00434B11"/>
    <w:pPr>
      <w:spacing w:after="0" w:line="240" w:lineRule="auto"/>
    </w:pPr>
    <w:rPr>
      <w:sz w:val="21"/>
      <w:szCs w:val="21"/>
      <w:lang w:val="en-US"/>
    </w:rPr>
    <w:tblPr>
      <w:tblStyleRowBandSize w:val="1"/>
      <w:tblStyleColBandSize w:val="1"/>
      <w:tblInd w:w="0" w:type="nil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83637"/>
    <w:rPr>
      <w:color w:val="808080"/>
    </w:rPr>
  </w:style>
  <w:style w:type="table" w:styleId="GridTable1Light-Accent1">
    <w:name w:val="Grid Table 1 Light Accent 1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920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mportedStyle2">
    <w:name w:val="Imported Style 2"/>
    <w:rsid w:val="00920DA3"/>
    <w:pPr>
      <w:numPr>
        <w:numId w:val="3"/>
      </w:numPr>
    </w:pPr>
  </w:style>
  <w:style w:type="table" w:customStyle="1" w:styleId="GridTable1Light-Accent21">
    <w:name w:val="Grid Table 1 Light - Accent 21"/>
    <w:basedOn w:val="TableNormal"/>
    <w:next w:val="GridTable1Light-Accent2"/>
    <w:uiPriority w:val="46"/>
    <w:rsid w:val="00745012"/>
    <w:pPr>
      <w:spacing w:after="0" w:line="240" w:lineRule="auto"/>
    </w:pPr>
    <w:rPr>
      <w:rFonts w:ascii="Calibri" w:eastAsia="Calibri" w:hAnsi="Calibri" w:cs="Times New Roman"/>
      <w:sz w:val="21"/>
      <w:szCs w:val="21"/>
      <w:lang w:val="en-US"/>
    </w:rPr>
    <w:tblPr>
      <w:tblStyleRowBandSize w:val="1"/>
      <w:tblStyleColBandSize w:val="1"/>
      <w:tblInd w:w="0" w:type="nil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mchill\Downloads\Sirma%20-%20Letterhead%20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7519-6628-44D6-B85B-D52598F7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Sirma - Letterhead -1.dotx</Template>
  <TotalTime>180</TotalTime>
  <Pages>9</Pages>
  <Words>1543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Momchill Zarev</dc:creator>
  <cp:keywords/>
  <dc:description/>
  <cp:lastModifiedBy>Alen Paunov</cp:lastModifiedBy>
  <cp:revision>8</cp:revision>
  <cp:lastPrinted>2023-02-01T10:01:00Z</cp:lastPrinted>
  <dcterms:created xsi:type="dcterms:W3CDTF">2023-09-02T09:31:00Z</dcterms:created>
  <dcterms:modified xsi:type="dcterms:W3CDTF">2023-09-11T15:24:00Z</dcterms:modified>
  <cp:category/>
</cp:coreProperties>
</file>